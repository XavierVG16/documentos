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9222B" w14:textId="77777777" w:rsidR="006C4DDC" w:rsidRDefault="006C4DDC">
      <w:pPr>
        <w:pStyle w:val="Ttulo"/>
      </w:pPr>
    </w:p>
    <w:p w14:paraId="62F83BA0" w14:textId="77777777" w:rsidR="006C4DDC" w:rsidRDefault="006C4DDC">
      <w:pPr>
        <w:pStyle w:val="Ttulo"/>
      </w:pPr>
    </w:p>
    <w:p w14:paraId="6E763716" w14:textId="77777777" w:rsidR="006C4DDC" w:rsidRDefault="006C4DDC">
      <w:pPr>
        <w:pStyle w:val="Ttulo"/>
      </w:pPr>
    </w:p>
    <w:p w14:paraId="6483689E" w14:textId="58CD0E67" w:rsidR="006C4DDC" w:rsidRDefault="006C4DDC">
      <w:pPr>
        <w:pStyle w:val="Ttulo"/>
      </w:pPr>
    </w:p>
    <w:p w14:paraId="4DAE6C98" w14:textId="77777777" w:rsidR="006C4DDC" w:rsidRDefault="006C4DDC">
      <w:pPr>
        <w:pStyle w:val="Ttulo"/>
      </w:pPr>
    </w:p>
    <w:p w14:paraId="6D8CE3F9" w14:textId="77777777" w:rsidR="006C4DDC" w:rsidRDefault="006C4DDC">
      <w:pPr>
        <w:pStyle w:val="Ttulo"/>
      </w:pPr>
    </w:p>
    <w:p w14:paraId="54E7B9BB" w14:textId="77777777" w:rsidR="006C4DDC" w:rsidRDefault="006C4DDC">
      <w:pPr>
        <w:pStyle w:val="Ttulo"/>
      </w:pPr>
    </w:p>
    <w:p w14:paraId="6F33BCDD" w14:textId="26570D95" w:rsidR="00E81978" w:rsidRPr="00AB5BA3" w:rsidRDefault="008D5BEA">
      <w:pPr>
        <w:pStyle w:val="Ttulo"/>
      </w:pPr>
      <w:sdt>
        <w:sdtPr>
          <w:alias w:val="Título:"/>
          <w:tag w:val="Título:"/>
          <w:id w:val="726351117"/>
          <w:placeholder>
            <w:docPart w:val="9754097061704E6D8B5186191AD6FC8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11A55">
            <w:t xml:space="preserve">Estructura Algorítmica Repetitiva </w:t>
          </w:r>
        </w:sdtContent>
      </w:sdt>
    </w:p>
    <w:p w14:paraId="2EE15E93" w14:textId="648725E2" w:rsidR="00B823AA" w:rsidRPr="00AB5BA3" w:rsidRDefault="00B823AA" w:rsidP="00B823AA">
      <w:pPr>
        <w:pStyle w:val="Ttulo21"/>
      </w:pPr>
    </w:p>
    <w:p w14:paraId="16F603A6" w14:textId="2B54BEDF" w:rsidR="00E81978" w:rsidRDefault="00E81978" w:rsidP="00B823AA">
      <w:pPr>
        <w:pStyle w:val="Ttulo21"/>
      </w:pPr>
    </w:p>
    <w:p w14:paraId="6D2B39B1" w14:textId="2E511C7C" w:rsidR="00911A55" w:rsidRDefault="00911A55" w:rsidP="00B823AA">
      <w:pPr>
        <w:pStyle w:val="Ttulo21"/>
      </w:pPr>
    </w:p>
    <w:p w14:paraId="78BE8B26" w14:textId="40ED234C" w:rsidR="00911A55" w:rsidRDefault="00911A55" w:rsidP="00B823AA">
      <w:pPr>
        <w:pStyle w:val="Ttulo21"/>
      </w:pPr>
    </w:p>
    <w:p w14:paraId="646FE310" w14:textId="3366CF74" w:rsidR="00911A55" w:rsidRDefault="00911A55" w:rsidP="00B823AA">
      <w:pPr>
        <w:pStyle w:val="Ttulo21"/>
      </w:pPr>
    </w:p>
    <w:p w14:paraId="0A316B89" w14:textId="24F72ACE" w:rsidR="00911A55" w:rsidRDefault="00911A55" w:rsidP="00B823AA">
      <w:pPr>
        <w:pStyle w:val="Ttulo21"/>
      </w:pPr>
    </w:p>
    <w:p w14:paraId="3931F7FA" w14:textId="4D03152D" w:rsidR="00911A55" w:rsidRDefault="00911A55" w:rsidP="00B823AA">
      <w:pPr>
        <w:pStyle w:val="Ttulo21"/>
      </w:pPr>
    </w:p>
    <w:p w14:paraId="0A5033A5" w14:textId="77777777" w:rsidR="00911A55" w:rsidRPr="00AB5BA3" w:rsidRDefault="00911A55" w:rsidP="00B823AA">
      <w:pPr>
        <w:pStyle w:val="Ttulo21"/>
      </w:pPr>
    </w:p>
    <w:sdt>
      <w:sdtPr>
        <w:id w:val="-847721269"/>
        <w:docPartObj>
          <w:docPartGallery w:val="Table of Contents"/>
          <w:docPartUnique/>
        </w:docPartObj>
      </w:sdtPr>
      <w:sdtEndPr>
        <w:rPr>
          <w:rFonts w:asciiTheme="minorHAnsi" w:eastAsiaTheme="minorEastAsia" w:hAnsiTheme="minorHAnsi" w:cstheme="minorBidi"/>
          <w:bCs/>
          <w:szCs w:val="24"/>
        </w:rPr>
      </w:sdtEndPr>
      <w:sdtContent>
        <w:p w14:paraId="1FE22234" w14:textId="3F95892E" w:rsidR="006C4DDC" w:rsidRDefault="006C4DDC">
          <w:pPr>
            <w:pStyle w:val="TtuloTDC"/>
          </w:pPr>
          <w:r>
            <w:t>Contenido</w:t>
          </w:r>
        </w:p>
        <w:p w14:paraId="02DE62D1" w14:textId="5446858F" w:rsidR="006C4DDC" w:rsidRDefault="006C4DDC">
          <w:pPr>
            <w:pStyle w:val="TDC1"/>
            <w:tabs>
              <w:tab w:val="right" w:leader="dot" w:pos="9016"/>
            </w:tabs>
            <w:rPr>
              <w:noProof/>
            </w:rPr>
          </w:pPr>
          <w:r>
            <w:fldChar w:fldCharType="begin"/>
          </w:r>
          <w:r>
            <w:instrText xml:space="preserve"> TOC \o "1-3" \h \z \u </w:instrText>
          </w:r>
          <w:r>
            <w:fldChar w:fldCharType="separate"/>
          </w:r>
          <w:hyperlink w:anchor="_Toc169892041" w:history="1">
            <w:r w:rsidRPr="00553381">
              <w:rPr>
                <w:rStyle w:val="Hipervnculo"/>
                <w:noProof/>
                <w:lang w:bidi="es-ES"/>
              </w:rPr>
              <w:t>Resumen</w:t>
            </w:r>
            <w:r>
              <w:rPr>
                <w:noProof/>
                <w:webHidden/>
              </w:rPr>
              <w:tab/>
            </w:r>
            <w:r>
              <w:rPr>
                <w:noProof/>
                <w:webHidden/>
              </w:rPr>
              <w:fldChar w:fldCharType="begin"/>
            </w:r>
            <w:r>
              <w:rPr>
                <w:noProof/>
                <w:webHidden/>
              </w:rPr>
              <w:instrText xml:space="preserve"> PAGEREF _Toc169892041 \h </w:instrText>
            </w:r>
            <w:r>
              <w:rPr>
                <w:noProof/>
                <w:webHidden/>
              </w:rPr>
            </w:r>
            <w:r>
              <w:rPr>
                <w:noProof/>
                <w:webHidden/>
              </w:rPr>
              <w:fldChar w:fldCharType="separate"/>
            </w:r>
            <w:r>
              <w:rPr>
                <w:noProof/>
                <w:webHidden/>
              </w:rPr>
              <w:t>3</w:t>
            </w:r>
            <w:r>
              <w:rPr>
                <w:noProof/>
                <w:webHidden/>
              </w:rPr>
              <w:fldChar w:fldCharType="end"/>
            </w:r>
          </w:hyperlink>
        </w:p>
        <w:p w14:paraId="2881A04D" w14:textId="108AA7DA" w:rsidR="006C4DDC" w:rsidRDefault="006C4DDC">
          <w:pPr>
            <w:pStyle w:val="TDC1"/>
            <w:tabs>
              <w:tab w:val="right" w:leader="dot" w:pos="9016"/>
            </w:tabs>
            <w:rPr>
              <w:noProof/>
            </w:rPr>
          </w:pPr>
          <w:hyperlink w:anchor="_Toc169892042" w:history="1">
            <w:r w:rsidRPr="00553381">
              <w:rPr>
                <w:rStyle w:val="Hipervnculo"/>
                <w:noProof/>
              </w:rPr>
              <w:t xml:space="preserve">Estructura Algorítmica Repetitiva </w:t>
            </w:r>
            <w:r>
              <w:rPr>
                <w:noProof/>
                <w:webHidden/>
              </w:rPr>
              <w:tab/>
            </w:r>
            <w:r>
              <w:rPr>
                <w:noProof/>
                <w:webHidden/>
              </w:rPr>
              <w:fldChar w:fldCharType="begin"/>
            </w:r>
            <w:r>
              <w:rPr>
                <w:noProof/>
                <w:webHidden/>
              </w:rPr>
              <w:instrText xml:space="preserve"> PAGEREF _Toc169892042 \h </w:instrText>
            </w:r>
            <w:r>
              <w:rPr>
                <w:noProof/>
                <w:webHidden/>
              </w:rPr>
            </w:r>
            <w:r>
              <w:rPr>
                <w:noProof/>
                <w:webHidden/>
              </w:rPr>
              <w:fldChar w:fldCharType="separate"/>
            </w:r>
            <w:r>
              <w:rPr>
                <w:noProof/>
                <w:webHidden/>
              </w:rPr>
              <w:t>4</w:t>
            </w:r>
            <w:r>
              <w:rPr>
                <w:noProof/>
                <w:webHidden/>
              </w:rPr>
              <w:fldChar w:fldCharType="end"/>
            </w:r>
          </w:hyperlink>
        </w:p>
        <w:p w14:paraId="0FEF828B" w14:textId="042A6122" w:rsidR="006C4DDC" w:rsidRDefault="006C4DDC">
          <w:pPr>
            <w:pStyle w:val="TDC2"/>
            <w:tabs>
              <w:tab w:val="right" w:leader="dot" w:pos="9016"/>
            </w:tabs>
            <w:rPr>
              <w:noProof/>
            </w:rPr>
          </w:pPr>
          <w:hyperlink w:anchor="_Toc169892043" w:history="1">
            <w:r w:rsidRPr="00553381">
              <w:rPr>
                <w:rStyle w:val="Hipervnculo"/>
                <w:noProof/>
              </w:rPr>
              <w:t>Estructura algorítmica Mientras</w:t>
            </w:r>
            <w:r>
              <w:rPr>
                <w:noProof/>
                <w:webHidden/>
              </w:rPr>
              <w:tab/>
            </w:r>
            <w:r>
              <w:rPr>
                <w:noProof/>
                <w:webHidden/>
              </w:rPr>
              <w:fldChar w:fldCharType="begin"/>
            </w:r>
            <w:r>
              <w:rPr>
                <w:noProof/>
                <w:webHidden/>
              </w:rPr>
              <w:instrText xml:space="preserve"> PAGEREF _Toc169892043 \h </w:instrText>
            </w:r>
            <w:r>
              <w:rPr>
                <w:noProof/>
                <w:webHidden/>
              </w:rPr>
            </w:r>
            <w:r>
              <w:rPr>
                <w:noProof/>
                <w:webHidden/>
              </w:rPr>
              <w:fldChar w:fldCharType="separate"/>
            </w:r>
            <w:r>
              <w:rPr>
                <w:noProof/>
                <w:webHidden/>
              </w:rPr>
              <w:t>4</w:t>
            </w:r>
            <w:r>
              <w:rPr>
                <w:noProof/>
                <w:webHidden/>
              </w:rPr>
              <w:fldChar w:fldCharType="end"/>
            </w:r>
          </w:hyperlink>
        </w:p>
        <w:p w14:paraId="726FCD6F" w14:textId="6E40E688" w:rsidR="006C4DDC" w:rsidRDefault="006C4DDC">
          <w:pPr>
            <w:pStyle w:val="TDC3"/>
            <w:tabs>
              <w:tab w:val="right" w:leader="dot" w:pos="9016"/>
            </w:tabs>
            <w:rPr>
              <w:noProof/>
            </w:rPr>
          </w:pPr>
          <w:hyperlink w:anchor="_Toc169892044" w:history="1">
            <w:r w:rsidRPr="00553381">
              <w:rPr>
                <w:rStyle w:val="Hipervnculo"/>
                <w:noProof/>
              </w:rPr>
              <w:t>Ejercicio</w:t>
            </w:r>
            <w:r>
              <w:rPr>
                <w:noProof/>
                <w:webHidden/>
              </w:rPr>
              <w:tab/>
            </w:r>
            <w:r>
              <w:rPr>
                <w:noProof/>
                <w:webHidden/>
              </w:rPr>
              <w:fldChar w:fldCharType="begin"/>
            </w:r>
            <w:r>
              <w:rPr>
                <w:noProof/>
                <w:webHidden/>
              </w:rPr>
              <w:instrText xml:space="preserve"> PAGEREF _Toc169892044 \h </w:instrText>
            </w:r>
            <w:r>
              <w:rPr>
                <w:noProof/>
                <w:webHidden/>
              </w:rPr>
            </w:r>
            <w:r>
              <w:rPr>
                <w:noProof/>
                <w:webHidden/>
              </w:rPr>
              <w:fldChar w:fldCharType="separate"/>
            </w:r>
            <w:r>
              <w:rPr>
                <w:noProof/>
                <w:webHidden/>
              </w:rPr>
              <w:t>4</w:t>
            </w:r>
            <w:r>
              <w:rPr>
                <w:noProof/>
                <w:webHidden/>
              </w:rPr>
              <w:fldChar w:fldCharType="end"/>
            </w:r>
          </w:hyperlink>
        </w:p>
        <w:p w14:paraId="46290B58" w14:textId="5CE355E8" w:rsidR="006C4DDC" w:rsidRDefault="006C4DDC">
          <w:pPr>
            <w:pStyle w:val="TDC3"/>
            <w:tabs>
              <w:tab w:val="right" w:leader="dot" w:pos="9016"/>
            </w:tabs>
            <w:rPr>
              <w:noProof/>
            </w:rPr>
          </w:pPr>
          <w:hyperlink w:anchor="_Toc169892045" w:history="1">
            <w:r w:rsidRPr="00553381">
              <w:rPr>
                <w:rStyle w:val="Hipervnculo"/>
                <w:noProof/>
              </w:rPr>
              <w:t>Errores comunes</w:t>
            </w:r>
            <w:r>
              <w:rPr>
                <w:noProof/>
                <w:webHidden/>
              </w:rPr>
              <w:tab/>
            </w:r>
            <w:r>
              <w:rPr>
                <w:noProof/>
                <w:webHidden/>
              </w:rPr>
              <w:fldChar w:fldCharType="begin"/>
            </w:r>
            <w:r>
              <w:rPr>
                <w:noProof/>
                <w:webHidden/>
              </w:rPr>
              <w:instrText xml:space="preserve"> PAGEREF _Toc169892045 \h </w:instrText>
            </w:r>
            <w:r>
              <w:rPr>
                <w:noProof/>
                <w:webHidden/>
              </w:rPr>
            </w:r>
            <w:r>
              <w:rPr>
                <w:noProof/>
                <w:webHidden/>
              </w:rPr>
              <w:fldChar w:fldCharType="separate"/>
            </w:r>
            <w:r>
              <w:rPr>
                <w:noProof/>
                <w:webHidden/>
              </w:rPr>
              <w:t>5</w:t>
            </w:r>
            <w:r>
              <w:rPr>
                <w:noProof/>
                <w:webHidden/>
              </w:rPr>
              <w:fldChar w:fldCharType="end"/>
            </w:r>
          </w:hyperlink>
        </w:p>
        <w:p w14:paraId="2FA4F7BA" w14:textId="42CEB467" w:rsidR="006C4DDC" w:rsidRDefault="006C4DDC">
          <w:pPr>
            <w:pStyle w:val="TDC3"/>
            <w:tabs>
              <w:tab w:val="right" w:leader="dot" w:pos="9016"/>
            </w:tabs>
            <w:rPr>
              <w:noProof/>
            </w:rPr>
          </w:pPr>
          <w:hyperlink w:anchor="_Toc169892046" w:history="1">
            <w:r w:rsidRPr="00553381">
              <w:rPr>
                <w:rStyle w:val="Hipervnculo"/>
                <w:noProof/>
              </w:rPr>
              <w:t>Resumen</w:t>
            </w:r>
            <w:r>
              <w:rPr>
                <w:noProof/>
                <w:webHidden/>
              </w:rPr>
              <w:tab/>
            </w:r>
            <w:r>
              <w:rPr>
                <w:noProof/>
                <w:webHidden/>
              </w:rPr>
              <w:fldChar w:fldCharType="begin"/>
            </w:r>
            <w:r>
              <w:rPr>
                <w:noProof/>
                <w:webHidden/>
              </w:rPr>
              <w:instrText xml:space="preserve"> PAGEREF _Toc169892046 \h </w:instrText>
            </w:r>
            <w:r>
              <w:rPr>
                <w:noProof/>
                <w:webHidden/>
              </w:rPr>
            </w:r>
            <w:r>
              <w:rPr>
                <w:noProof/>
                <w:webHidden/>
              </w:rPr>
              <w:fldChar w:fldCharType="separate"/>
            </w:r>
            <w:r>
              <w:rPr>
                <w:noProof/>
                <w:webHidden/>
              </w:rPr>
              <w:t>6</w:t>
            </w:r>
            <w:r>
              <w:rPr>
                <w:noProof/>
                <w:webHidden/>
              </w:rPr>
              <w:fldChar w:fldCharType="end"/>
            </w:r>
          </w:hyperlink>
        </w:p>
        <w:p w14:paraId="66C05C5B" w14:textId="4C373FA9" w:rsidR="006C4DDC" w:rsidRDefault="006C4DDC">
          <w:pPr>
            <w:pStyle w:val="TDC2"/>
            <w:tabs>
              <w:tab w:val="right" w:leader="dot" w:pos="9016"/>
            </w:tabs>
            <w:rPr>
              <w:noProof/>
            </w:rPr>
          </w:pPr>
          <w:hyperlink w:anchor="_Toc169892047" w:history="1">
            <w:r w:rsidRPr="00553381">
              <w:rPr>
                <w:rStyle w:val="Hipervnculo"/>
                <w:noProof/>
              </w:rPr>
              <w:t>Estructura algorítmica Repetir</w:t>
            </w:r>
            <w:r>
              <w:rPr>
                <w:noProof/>
                <w:webHidden/>
              </w:rPr>
              <w:tab/>
            </w:r>
            <w:r>
              <w:rPr>
                <w:noProof/>
                <w:webHidden/>
              </w:rPr>
              <w:fldChar w:fldCharType="begin"/>
            </w:r>
            <w:r>
              <w:rPr>
                <w:noProof/>
                <w:webHidden/>
              </w:rPr>
              <w:instrText xml:space="preserve"> PAGEREF _Toc169892047 \h </w:instrText>
            </w:r>
            <w:r>
              <w:rPr>
                <w:noProof/>
                <w:webHidden/>
              </w:rPr>
            </w:r>
            <w:r>
              <w:rPr>
                <w:noProof/>
                <w:webHidden/>
              </w:rPr>
              <w:fldChar w:fldCharType="separate"/>
            </w:r>
            <w:r>
              <w:rPr>
                <w:noProof/>
                <w:webHidden/>
              </w:rPr>
              <w:t>6</w:t>
            </w:r>
            <w:r>
              <w:rPr>
                <w:noProof/>
                <w:webHidden/>
              </w:rPr>
              <w:fldChar w:fldCharType="end"/>
            </w:r>
          </w:hyperlink>
        </w:p>
        <w:p w14:paraId="7CA3FB54" w14:textId="7A9A14E6" w:rsidR="006C4DDC" w:rsidRDefault="006C4DDC">
          <w:pPr>
            <w:pStyle w:val="TDC3"/>
            <w:tabs>
              <w:tab w:val="right" w:leader="dot" w:pos="9016"/>
            </w:tabs>
            <w:rPr>
              <w:noProof/>
            </w:rPr>
          </w:pPr>
          <w:hyperlink w:anchor="_Toc169892048" w:history="1">
            <w:r w:rsidRPr="00553381">
              <w:rPr>
                <w:rStyle w:val="Hipervnculo"/>
                <w:noProof/>
              </w:rPr>
              <w:t>Ejercicio</w:t>
            </w:r>
            <w:r>
              <w:rPr>
                <w:noProof/>
                <w:webHidden/>
              </w:rPr>
              <w:tab/>
            </w:r>
            <w:r>
              <w:rPr>
                <w:noProof/>
                <w:webHidden/>
              </w:rPr>
              <w:fldChar w:fldCharType="begin"/>
            </w:r>
            <w:r>
              <w:rPr>
                <w:noProof/>
                <w:webHidden/>
              </w:rPr>
              <w:instrText xml:space="preserve"> PAGEREF _Toc169892048 \h </w:instrText>
            </w:r>
            <w:r>
              <w:rPr>
                <w:noProof/>
                <w:webHidden/>
              </w:rPr>
            </w:r>
            <w:r>
              <w:rPr>
                <w:noProof/>
                <w:webHidden/>
              </w:rPr>
              <w:fldChar w:fldCharType="separate"/>
            </w:r>
            <w:r>
              <w:rPr>
                <w:noProof/>
                <w:webHidden/>
              </w:rPr>
              <w:t>6</w:t>
            </w:r>
            <w:r>
              <w:rPr>
                <w:noProof/>
                <w:webHidden/>
              </w:rPr>
              <w:fldChar w:fldCharType="end"/>
            </w:r>
          </w:hyperlink>
        </w:p>
        <w:p w14:paraId="39EDB16A" w14:textId="03B554A3" w:rsidR="006C4DDC" w:rsidRDefault="006C4DDC">
          <w:pPr>
            <w:pStyle w:val="TDC3"/>
            <w:tabs>
              <w:tab w:val="right" w:leader="dot" w:pos="9016"/>
            </w:tabs>
            <w:rPr>
              <w:noProof/>
            </w:rPr>
          </w:pPr>
          <w:hyperlink w:anchor="_Toc169892049" w:history="1">
            <w:r w:rsidRPr="00553381">
              <w:rPr>
                <w:rStyle w:val="Hipervnculo"/>
                <w:noProof/>
              </w:rPr>
              <w:t>Errores comunes</w:t>
            </w:r>
            <w:r>
              <w:rPr>
                <w:noProof/>
                <w:webHidden/>
              </w:rPr>
              <w:tab/>
            </w:r>
            <w:r>
              <w:rPr>
                <w:noProof/>
                <w:webHidden/>
              </w:rPr>
              <w:fldChar w:fldCharType="begin"/>
            </w:r>
            <w:r>
              <w:rPr>
                <w:noProof/>
                <w:webHidden/>
              </w:rPr>
              <w:instrText xml:space="preserve"> PAGEREF _Toc169892049 \h </w:instrText>
            </w:r>
            <w:r>
              <w:rPr>
                <w:noProof/>
                <w:webHidden/>
              </w:rPr>
            </w:r>
            <w:r>
              <w:rPr>
                <w:noProof/>
                <w:webHidden/>
              </w:rPr>
              <w:fldChar w:fldCharType="separate"/>
            </w:r>
            <w:r>
              <w:rPr>
                <w:noProof/>
                <w:webHidden/>
              </w:rPr>
              <w:t>7</w:t>
            </w:r>
            <w:r>
              <w:rPr>
                <w:noProof/>
                <w:webHidden/>
              </w:rPr>
              <w:fldChar w:fldCharType="end"/>
            </w:r>
          </w:hyperlink>
        </w:p>
        <w:p w14:paraId="6EBBF88F" w14:textId="3263ACF6" w:rsidR="006C4DDC" w:rsidRDefault="006C4DDC">
          <w:pPr>
            <w:pStyle w:val="TDC3"/>
            <w:tabs>
              <w:tab w:val="right" w:leader="dot" w:pos="9016"/>
            </w:tabs>
            <w:rPr>
              <w:noProof/>
            </w:rPr>
          </w:pPr>
          <w:hyperlink w:anchor="_Toc169892050" w:history="1">
            <w:r w:rsidRPr="00553381">
              <w:rPr>
                <w:rStyle w:val="Hipervnculo"/>
                <w:noProof/>
              </w:rPr>
              <w:t>Resumen</w:t>
            </w:r>
            <w:r>
              <w:rPr>
                <w:noProof/>
                <w:webHidden/>
              </w:rPr>
              <w:tab/>
            </w:r>
            <w:r>
              <w:rPr>
                <w:noProof/>
                <w:webHidden/>
              </w:rPr>
              <w:fldChar w:fldCharType="begin"/>
            </w:r>
            <w:r>
              <w:rPr>
                <w:noProof/>
                <w:webHidden/>
              </w:rPr>
              <w:instrText xml:space="preserve"> PAGEREF _Toc169892050 \h </w:instrText>
            </w:r>
            <w:r>
              <w:rPr>
                <w:noProof/>
                <w:webHidden/>
              </w:rPr>
            </w:r>
            <w:r>
              <w:rPr>
                <w:noProof/>
                <w:webHidden/>
              </w:rPr>
              <w:fldChar w:fldCharType="separate"/>
            </w:r>
            <w:r>
              <w:rPr>
                <w:noProof/>
                <w:webHidden/>
              </w:rPr>
              <w:t>7</w:t>
            </w:r>
            <w:r>
              <w:rPr>
                <w:noProof/>
                <w:webHidden/>
              </w:rPr>
              <w:fldChar w:fldCharType="end"/>
            </w:r>
          </w:hyperlink>
        </w:p>
        <w:p w14:paraId="3C3B89F9" w14:textId="7630ECDC" w:rsidR="006C4DDC" w:rsidRDefault="006C4DDC">
          <w:pPr>
            <w:pStyle w:val="TDC2"/>
            <w:tabs>
              <w:tab w:val="right" w:leader="dot" w:pos="9016"/>
            </w:tabs>
            <w:rPr>
              <w:noProof/>
            </w:rPr>
          </w:pPr>
          <w:hyperlink w:anchor="_Toc169892051" w:history="1">
            <w:r w:rsidRPr="00553381">
              <w:rPr>
                <w:rStyle w:val="Hipervnculo"/>
                <w:noProof/>
                <w:lang w:eastAsia="es-ES"/>
              </w:rPr>
              <w:t>Estructura algorítmica repetitiva</w:t>
            </w:r>
            <w:r w:rsidRPr="00553381">
              <w:rPr>
                <w:rStyle w:val="Hipervnculo"/>
                <w:rFonts w:ascii="Courier New" w:hAnsi="Courier New" w:cs="Courier New"/>
                <w:noProof/>
                <w:lang w:eastAsia="es-ES"/>
              </w:rPr>
              <w:t xml:space="preserve"> Para(for)</w:t>
            </w:r>
            <w:r>
              <w:rPr>
                <w:noProof/>
                <w:webHidden/>
              </w:rPr>
              <w:tab/>
            </w:r>
            <w:r>
              <w:rPr>
                <w:noProof/>
                <w:webHidden/>
              </w:rPr>
              <w:fldChar w:fldCharType="begin"/>
            </w:r>
            <w:r>
              <w:rPr>
                <w:noProof/>
                <w:webHidden/>
              </w:rPr>
              <w:instrText xml:space="preserve"> PAGEREF _Toc169892051 \h </w:instrText>
            </w:r>
            <w:r>
              <w:rPr>
                <w:noProof/>
                <w:webHidden/>
              </w:rPr>
            </w:r>
            <w:r>
              <w:rPr>
                <w:noProof/>
                <w:webHidden/>
              </w:rPr>
              <w:fldChar w:fldCharType="separate"/>
            </w:r>
            <w:r>
              <w:rPr>
                <w:noProof/>
                <w:webHidden/>
              </w:rPr>
              <w:t>7</w:t>
            </w:r>
            <w:r>
              <w:rPr>
                <w:noProof/>
                <w:webHidden/>
              </w:rPr>
              <w:fldChar w:fldCharType="end"/>
            </w:r>
          </w:hyperlink>
        </w:p>
        <w:p w14:paraId="5328F165" w14:textId="1417F34C" w:rsidR="006C4DDC" w:rsidRDefault="006C4DDC">
          <w:pPr>
            <w:pStyle w:val="TDC3"/>
            <w:tabs>
              <w:tab w:val="right" w:leader="dot" w:pos="9016"/>
            </w:tabs>
            <w:rPr>
              <w:noProof/>
            </w:rPr>
          </w:pPr>
          <w:hyperlink w:anchor="_Toc169892052" w:history="1">
            <w:r w:rsidRPr="00553381">
              <w:rPr>
                <w:rStyle w:val="Hipervnculo"/>
                <w:noProof/>
              </w:rPr>
              <w:t>Ejercicio</w:t>
            </w:r>
            <w:r>
              <w:rPr>
                <w:noProof/>
                <w:webHidden/>
              </w:rPr>
              <w:tab/>
            </w:r>
            <w:r>
              <w:rPr>
                <w:noProof/>
                <w:webHidden/>
              </w:rPr>
              <w:fldChar w:fldCharType="begin"/>
            </w:r>
            <w:r>
              <w:rPr>
                <w:noProof/>
                <w:webHidden/>
              </w:rPr>
              <w:instrText xml:space="preserve"> PAGEREF _Toc169892052 \h </w:instrText>
            </w:r>
            <w:r>
              <w:rPr>
                <w:noProof/>
                <w:webHidden/>
              </w:rPr>
            </w:r>
            <w:r>
              <w:rPr>
                <w:noProof/>
                <w:webHidden/>
              </w:rPr>
              <w:fldChar w:fldCharType="separate"/>
            </w:r>
            <w:r>
              <w:rPr>
                <w:noProof/>
                <w:webHidden/>
              </w:rPr>
              <w:t>7</w:t>
            </w:r>
            <w:r>
              <w:rPr>
                <w:noProof/>
                <w:webHidden/>
              </w:rPr>
              <w:fldChar w:fldCharType="end"/>
            </w:r>
          </w:hyperlink>
        </w:p>
        <w:p w14:paraId="64C184A8" w14:textId="28E50905" w:rsidR="006C4DDC" w:rsidRDefault="006C4DDC">
          <w:pPr>
            <w:pStyle w:val="TDC3"/>
            <w:tabs>
              <w:tab w:val="right" w:leader="dot" w:pos="9016"/>
            </w:tabs>
            <w:rPr>
              <w:noProof/>
            </w:rPr>
          </w:pPr>
          <w:hyperlink w:anchor="_Toc169892053" w:history="1">
            <w:r w:rsidRPr="00553381">
              <w:rPr>
                <w:rStyle w:val="Hipervnculo"/>
                <w:noProof/>
              </w:rPr>
              <w:t>Errores comunes</w:t>
            </w:r>
            <w:r>
              <w:rPr>
                <w:noProof/>
                <w:webHidden/>
              </w:rPr>
              <w:tab/>
            </w:r>
            <w:r>
              <w:rPr>
                <w:noProof/>
                <w:webHidden/>
              </w:rPr>
              <w:fldChar w:fldCharType="begin"/>
            </w:r>
            <w:r>
              <w:rPr>
                <w:noProof/>
                <w:webHidden/>
              </w:rPr>
              <w:instrText xml:space="preserve"> PAGEREF _Toc169892053 \h </w:instrText>
            </w:r>
            <w:r>
              <w:rPr>
                <w:noProof/>
                <w:webHidden/>
              </w:rPr>
            </w:r>
            <w:r>
              <w:rPr>
                <w:noProof/>
                <w:webHidden/>
              </w:rPr>
              <w:fldChar w:fldCharType="separate"/>
            </w:r>
            <w:r>
              <w:rPr>
                <w:noProof/>
                <w:webHidden/>
              </w:rPr>
              <w:t>8</w:t>
            </w:r>
            <w:r>
              <w:rPr>
                <w:noProof/>
                <w:webHidden/>
              </w:rPr>
              <w:fldChar w:fldCharType="end"/>
            </w:r>
          </w:hyperlink>
        </w:p>
        <w:p w14:paraId="6F0B207B" w14:textId="56D7D8FE" w:rsidR="006C4DDC" w:rsidRDefault="006C4DDC">
          <w:pPr>
            <w:pStyle w:val="TDC3"/>
            <w:tabs>
              <w:tab w:val="right" w:leader="dot" w:pos="9016"/>
            </w:tabs>
            <w:rPr>
              <w:noProof/>
            </w:rPr>
          </w:pPr>
          <w:hyperlink w:anchor="_Toc169892054" w:history="1">
            <w:r w:rsidRPr="00553381">
              <w:rPr>
                <w:rStyle w:val="Hipervnculo"/>
                <w:noProof/>
              </w:rPr>
              <w:t>Resumen</w:t>
            </w:r>
            <w:r>
              <w:rPr>
                <w:noProof/>
                <w:webHidden/>
              </w:rPr>
              <w:tab/>
            </w:r>
            <w:r>
              <w:rPr>
                <w:noProof/>
                <w:webHidden/>
              </w:rPr>
              <w:fldChar w:fldCharType="begin"/>
            </w:r>
            <w:r>
              <w:rPr>
                <w:noProof/>
                <w:webHidden/>
              </w:rPr>
              <w:instrText xml:space="preserve"> PAGEREF _Toc169892054 \h </w:instrText>
            </w:r>
            <w:r>
              <w:rPr>
                <w:noProof/>
                <w:webHidden/>
              </w:rPr>
            </w:r>
            <w:r>
              <w:rPr>
                <w:noProof/>
                <w:webHidden/>
              </w:rPr>
              <w:fldChar w:fldCharType="separate"/>
            </w:r>
            <w:r>
              <w:rPr>
                <w:noProof/>
                <w:webHidden/>
              </w:rPr>
              <w:t>9</w:t>
            </w:r>
            <w:r>
              <w:rPr>
                <w:noProof/>
                <w:webHidden/>
              </w:rPr>
              <w:fldChar w:fldCharType="end"/>
            </w:r>
          </w:hyperlink>
        </w:p>
        <w:p w14:paraId="4146E1BC" w14:textId="31AC71C6" w:rsidR="006C4DDC" w:rsidRDefault="006C4DDC">
          <w:r>
            <w:rPr>
              <w:b/>
              <w:bCs/>
            </w:rPr>
            <w:fldChar w:fldCharType="end"/>
          </w:r>
        </w:p>
      </w:sdtContent>
    </w:sdt>
    <w:bookmarkStart w:id="0" w:name="_Toc169892041" w:displacedByCustomXml="next"/>
    <w:sdt>
      <w:sdtPr>
        <w:alias w:val="Resumen:"/>
        <w:tag w:val="Resumen:"/>
        <w:id w:val="202146031"/>
        <w:placeholder>
          <w:docPart w:val="B053D6C3F2F44979B672060282565A5E"/>
        </w:placeholder>
        <w:temporary/>
        <w:showingPlcHdr/>
        <w15:appearance w15:val="hidden"/>
      </w:sdtPr>
      <w:sdtEndPr/>
      <w:sdtContent>
        <w:p w14:paraId="406EC627" w14:textId="3788E1A1" w:rsidR="00E81978" w:rsidRPr="00AB5BA3" w:rsidRDefault="005D3A03">
          <w:pPr>
            <w:pStyle w:val="Ttulodeseccin"/>
          </w:pPr>
          <w:r w:rsidRPr="00AB5BA3">
            <w:rPr>
              <w:lang w:bidi="es-ES"/>
            </w:rPr>
            <w:t>Resumen</w:t>
          </w:r>
        </w:p>
      </w:sdtContent>
    </w:sdt>
    <w:bookmarkEnd w:id="0" w:displacedByCustomXml="prev"/>
    <w:p w14:paraId="78693EBB" w14:textId="0D8EB2FC" w:rsidR="00192449" w:rsidRPr="00192449" w:rsidRDefault="00192449" w:rsidP="00192449">
      <w:pPr>
        <w:rPr>
          <w:rFonts w:ascii="Times New Roman" w:hAnsi="Times New Roman" w:cs="Times New Roman"/>
          <w:lang w:eastAsia="es-ES"/>
        </w:rPr>
      </w:pPr>
      <w:r w:rsidRPr="00192449">
        <w:rPr>
          <w:lang w:eastAsia="es-ES"/>
        </w:rPr>
        <w:t>¡Bienvenidos a esta nueva clase donde trataremos las Estructuras</w:t>
      </w:r>
      <w:r w:rsidRPr="00192449">
        <w:rPr>
          <w:b/>
          <w:bCs/>
          <w:lang w:eastAsia="es-ES"/>
        </w:rPr>
        <w:t xml:space="preserve"> Algorítmicas Repetitivas</w:t>
      </w:r>
      <w:r w:rsidRPr="00192449">
        <w:rPr>
          <w:lang w:eastAsia="es-ES"/>
        </w:rPr>
        <w:t>! En esta clase, nos enfocaremos en tres tipos principales de</w:t>
      </w:r>
      <w:r>
        <w:rPr>
          <w:lang w:eastAsia="es-ES"/>
        </w:rPr>
        <w:t xml:space="preserve"> estructuras repetitiva</w:t>
      </w:r>
      <w:r w:rsidRPr="00192449">
        <w:rPr>
          <w:lang w:eastAsia="es-ES"/>
        </w:rPr>
        <w:t>s</w:t>
      </w:r>
      <w:r w:rsidRPr="00192449">
        <w:rPr>
          <w:lang w:eastAsia="es-ES"/>
        </w:rPr>
        <w:t>:</w:t>
      </w:r>
    </w:p>
    <w:p w14:paraId="0D25A4FC" w14:textId="3541C8FE" w:rsidR="00192449" w:rsidRPr="00192449" w:rsidRDefault="00192449" w:rsidP="00192449">
      <w:pPr>
        <w:pStyle w:val="Prrafodelista"/>
        <w:numPr>
          <w:ilvl w:val="0"/>
          <w:numId w:val="17"/>
        </w:numPr>
        <w:rPr>
          <w:lang w:eastAsia="es-ES"/>
        </w:rPr>
      </w:pPr>
      <w:r w:rsidRPr="00192449">
        <w:rPr>
          <w:b/>
          <w:bCs/>
          <w:lang w:eastAsia="es-ES"/>
        </w:rPr>
        <w:t xml:space="preserve">Estructura algorítmica repetitiva </w:t>
      </w:r>
      <w:r w:rsidRPr="00192449">
        <w:rPr>
          <w:rFonts w:ascii="Courier New" w:hAnsi="Courier New" w:cs="Courier New"/>
          <w:b/>
          <w:bCs/>
          <w:lang w:eastAsia="es-ES"/>
        </w:rPr>
        <w:t>Mientras</w:t>
      </w:r>
      <w:r w:rsidRPr="00192449">
        <w:rPr>
          <w:b/>
          <w:bCs/>
          <w:lang w:eastAsia="es-ES"/>
        </w:rPr>
        <w:t xml:space="preserve"> (</w:t>
      </w:r>
      <w:proofErr w:type="spellStart"/>
      <w:r w:rsidRPr="00192449">
        <w:rPr>
          <w:b/>
          <w:bCs/>
          <w:lang w:eastAsia="es-ES"/>
        </w:rPr>
        <w:t>while</w:t>
      </w:r>
      <w:proofErr w:type="spellEnd"/>
      <w:r w:rsidRPr="00192449">
        <w:rPr>
          <w:b/>
          <w:bCs/>
          <w:lang w:eastAsia="es-ES"/>
        </w:rPr>
        <w:t>)</w:t>
      </w:r>
      <w:r w:rsidRPr="00192449">
        <w:rPr>
          <w:lang w:eastAsia="es-ES"/>
        </w:rPr>
        <w:t>: Perfecto para situaciones en las que continuamos ejecutando un bloque de código mientras se cumpla una condición.</w:t>
      </w:r>
    </w:p>
    <w:p w14:paraId="70B4CD9C" w14:textId="540A6BB6" w:rsidR="00192449" w:rsidRPr="00192449" w:rsidRDefault="00192449" w:rsidP="00192449">
      <w:pPr>
        <w:pStyle w:val="Prrafodelista"/>
        <w:numPr>
          <w:ilvl w:val="0"/>
          <w:numId w:val="17"/>
        </w:numPr>
        <w:rPr>
          <w:lang w:eastAsia="es-ES"/>
        </w:rPr>
      </w:pPr>
      <w:r w:rsidRPr="00192449">
        <w:rPr>
          <w:b/>
          <w:bCs/>
          <w:lang w:eastAsia="es-ES"/>
        </w:rPr>
        <w:t>Estructura algorítmica repetitiva</w:t>
      </w:r>
      <w:r w:rsidRPr="00192449">
        <w:rPr>
          <w:rFonts w:ascii="Courier New" w:hAnsi="Courier New" w:cs="Courier New"/>
          <w:b/>
          <w:bCs/>
          <w:lang w:eastAsia="es-ES"/>
        </w:rPr>
        <w:t xml:space="preserve"> </w:t>
      </w:r>
      <w:r w:rsidRPr="00192449">
        <w:rPr>
          <w:rFonts w:ascii="Courier New" w:hAnsi="Courier New" w:cs="Courier New"/>
          <w:b/>
          <w:bCs/>
          <w:lang w:eastAsia="es-ES"/>
        </w:rPr>
        <w:t>Repetir</w:t>
      </w:r>
      <w:r w:rsidRPr="00192449">
        <w:rPr>
          <w:b/>
          <w:bCs/>
          <w:lang w:eastAsia="es-ES"/>
        </w:rPr>
        <w:t xml:space="preserve"> (do-</w:t>
      </w:r>
      <w:proofErr w:type="spellStart"/>
      <w:r w:rsidRPr="00192449">
        <w:rPr>
          <w:b/>
          <w:bCs/>
          <w:lang w:eastAsia="es-ES"/>
        </w:rPr>
        <w:t>while</w:t>
      </w:r>
      <w:proofErr w:type="spellEnd"/>
      <w:r w:rsidRPr="00192449">
        <w:rPr>
          <w:b/>
          <w:bCs/>
          <w:lang w:eastAsia="es-ES"/>
        </w:rPr>
        <w:t>)</w:t>
      </w:r>
      <w:r w:rsidRPr="00192449">
        <w:rPr>
          <w:lang w:eastAsia="es-ES"/>
        </w:rPr>
        <w:t>: Útil cuando necesitamos que un bloque de código se ejecute al menos una vez antes de verificar una condición.</w:t>
      </w:r>
    </w:p>
    <w:p w14:paraId="6340D5FA" w14:textId="08E4ADB2" w:rsidR="00192449" w:rsidRPr="00192449" w:rsidRDefault="00192449" w:rsidP="00192449">
      <w:pPr>
        <w:pStyle w:val="Prrafodelista"/>
        <w:numPr>
          <w:ilvl w:val="0"/>
          <w:numId w:val="17"/>
        </w:numPr>
        <w:rPr>
          <w:lang w:eastAsia="es-ES"/>
        </w:rPr>
      </w:pPr>
      <w:r w:rsidRPr="00192449">
        <w:rPr>
          <w:b/>
          <w:bCs/>
          <w:lang w:eastAsia="es-ES"/>
        </w:rPr>
        <w:t>Estructura algorítmica repetitiva</w:t>
      </w:r>
      <w:r w:rsidRPr="00192449">
        <w:rPr>
          <w:rFonts w:ascii="Courier New" w:hAnsi="Courier New" w:cs="Courier New"/>
          <w:b/>
          <w:bCs/>
          <w:lang w:eastAsia="es-ES"/>
        </w:rPr>
        <w:t xml:space="preserve"> </w:t>
      </w:r>
      <w:r w:rsidRPr="00192449">
        <w:rPr>
          <w:rFonts w:ascii="Courier New" w:hAnsi="Courier New" w:cs="Courier New"/>
          <w:b/>
          <w:bCs/>
          <w:lang w:eastAsia="es-ES"/>
        </w:rPr>
        <w:t>Para</w:t>
      </w:r>
      <w:r w:rsidRPr="00192449">
        <w:rPr>
          <w:b/>
          <w:bCs/>
          <w:lang w:eastAsia="es-ES"/>
        </w:rPr>
        <w:t xml:space="preserve"> (</w:t>
      </w:r>
      <w:proofErr w:type="spellStart"/>
      <w:r w:rsidRPr="00192449">
        <w:rPr>
          <w:b/>
          <w:bCs/>
          <w:lang w:eastAsia="es-ES"/>
        </w:rPr>
        <w:t>for</w:t>
      </w:r>
      <w:proofErr w:type="spellEnd"/>
      <w:r w:rsidRPr="00192449">
        <w:rPr>
          <w:b/>
          <w:bCs/>
          <w:lang w:eastAsia="es-ES"/>
        </w:rPr>
        <w:t>)</w:t>
      </w:r>
      <w:r w:rsidRPr="00192449">
        <w:rPr>
          <w:lang w:eastAsia="es-ES"/>
        </w:rPr>
        <w:t>: Ideal para cuando conocemos de antemano cuántas veces necesitamos repetir una tarea.</w:t>
      </w:r>
    </w:p>
    <w:bookmarkStart w:id="1" w:name="_Toc169892042"/>
    <w:p w14:paraId="58A0CFFB" w14:textId="637F47A7" w:rsidR="00E81978" w:rsidRPr="00AB5BA3" w:rsidRDefault="008D5BEA" w:rsidP="00192449">
      <w:pPr>
        <w:pStyle w:val="Ttulodeseccin"/>
      </w:pPr>
      <w:sdt>
        <w:sdtPr>
          <w:alias w:val="Título de sección:"/>
          <w:tag w:val="Título de sección:"/>
          <w:id w:val="984196707"/>
          <w:placeholder>
            <w:docPart w:val="F35CDD2068984B5FBE7DEEE826017CC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11A55">
            <w:t xml:space="preserve">Estructura Algorítmica Repetitiva </w:t>
          </w:r>
        </w:sdtContent>
      </w:sdt>
      <w:bookmarkEnd w:id="1"/>
    </w:p>
    <w:p w14:paraId="0EFB5A32" w14:textId="35D68F91" w:rsidR="00E81978" w:rsidRPr="00192449" w:rsidRDefault="00192449" w:rsidP="00911A55">
      <w:pPr>
        <w:rPr>
          <w:rFonts w:eastAsia="Times New Roman"/>
          <w:kern w:val="0"/>
          <w:lang w:eastAsia="es-ES"/>
        </w:rPr>
      </w:pPr>
      <w:r>
        <w:t>Las estructuras algorítmicas repetitivas son herramientas esenciales en la programación que nos permiten ejecutar un bloque de código múltiples veces. Esto es increíblemente útil cuando necesitamos realizar tareas repetitivas de manera eficiente y efectiva. Los bucles nos ayudan a</w:t>
      </w:r>
      <w:r>
        <w:t xml:space="preserve"> </w:t>
      </w:r>
      <w:r w:rsidRPr="00192449">
        <w:rPr>
          <w:rFonts w:eastAsia="Times New Roman"/>
          <w:kern w:val="0"/>
          <w:lang w:eastAsia="es-ES"/>
        </w:rPr>
        <w:t>automatizar procesos, manejar grandes cantidades de datos, y resolver problemas de manera más elegante y simplificada.</w:t>
      </w:r>
    </w:p>
    <w:p w14:paraId="5BBFDA0C" w14:textId="0084A737" w:rsidR="00E81978" w:rsidRDefault="00192449" w:rsidP="00C31D30">
      <w:pPr>
        <w:pStyle w:val="Ttulo2"/>
      </w:pPr>
      <w:bookmarkStart w:id="2" w:name="_Toc169892043"/>
      <w:r>
        <w:t>Estructura algorítmica Mientras</w:t>
      </w:r>
      <w:bookmarkEnd w:id="2"/>
      <w:r>
        <w:t xml:space="preserve"> </w:t>
      </w:r>
    </w:p>
    <w:p w14:paraId="2789E99F" w14:textId="6874F9DA" w:rsidR="006F567C" w:rsidRDefault="00192449" w:rsidP="00911A55">
      <w:pPr>
        <w:rPr>
          <w:lang w:eastAsia="es-ES"/>
        </w:rPr>
      </w:pPr>
      <w:r>
        <w:rPr>
          <w:lang w:eastAsia="es-ES"/>
        </w:rPr>
        <w:t>E</w:t>
      </w:r>
      <w:r w:rsidRPr="00192449">
        <w:rPr>
          <w:lang w:eastAsia="es-ES"/>
        </w:rPr>
        <w:t xml:space="preserve">s un </w:t>
      </w:r>
      <w:r w:rsidR="00911A55">
        <w:rPr>
          <w:lang w:eastAsia="es-ES"/>
        </w:rPr>
        <w:t>bucle</w:t>
      </w:r>
      <w:r w:rsidRPr="00192449">
        <w:rPr>
          <w:lang w:eastAsia="es-ES"/>
        </w:rPr>
        <w:t xml:space="preserve"> de control que permite repetir un bloque de código mientras una condición específica sea verdadera. Se utiliza cuando no se sabe de antemano cuántas veces se necesita repetir la operación, sino que depende de una condición que se evalúa antes de cada iteración.</w:t>
      </w:r>
      <w:r w:rsidR="00AF1094">
        <w:rPr>
          <w:lang w:eastAsia="es-ES"/>
        </w:rPr>
        <w:t xml:space="preserve"> </w:t>
      </w:r>
    </w:p>
    <w:p w14:paraId="1D8D2F17" w14:textId="6145BEEA" w:rsidR="00AF1094" w:rsidRDefault="00911A55" w:rsidP="00AF1094">
      <w:pPr>
        <w:rPr>
          <w:rStyle w:val="Ttulodeseccin"/>
        </w:rPr>
      </w:pPr>
      <w:r w:rsidRPr="006F567C">
        <w:rPr>
          <w:b/>
          <w:bCs/>
        </w:rPr>
        <w:t>Importancia</w:t>
      </w:r>
      <w:r w:rsidRPr="006F567C">
        <w:t>:</w:t>
      </w:r>
      <w:r>
        <w:t xml:space="preserve"> </w:t>
      </w:r>
      <w:r w:rsidR="00AF1094">
        <w:rPr>
          <w:lang w:eastAsia="es-ES"/>
        </w:rPr>
        <w:t>S</w:t>
      </w:r>
      <w:r w:rsidR="00192449" w:rsidRPr="00192449">
        <w:rPr>
          <w:lang w:eastAsia="es-ES"/>
        </w:rPr>
        <w:t>on esenciales para realizar tareas repetitivas basadas en condiciones dinámicas, como procesar entradas de usuario, leer datos hasta el final de un archivo, o realizar cálculos hasta alcanzar una precisión deseada.</w:t>
      </w:r>
      <w:r w:rsidR="00AF1094" w:rsidRPr="00AF1094">
        <w:rPr>
          <w:rStyle w:val="Ttulodeseccin"/>
        </w:rPr>
        <w:t xml:space="preserve"> </w:t>
      </w:r>
    </w:p>
    <w:p w14:paraId="50F779EB" w14:textId="5AACC028" w:rsidR="00AF1094" w:rsidRPr="00AF1094" w:rsidRDefault="00AF1094" w:rsidP="00AF1094">
      <w:pPr>
        <w:rPr>
          <w:lang w:eastAsia="es-ES"/>
        </w:rPr>
      </w:pPr>
      <w:r w:rsidRPr="00AF1094">
        <w:rPr>
          <w:rStyle w:val="Ttulodeseccin"/>
          <w:b/>
          <w:bCs/>
        </w:rPr>
        <w:t>Un e</w:t>
      </w:r>
      <w:r w:rsidRPr="00AF1094">
        <w:rPr>
          <w:b/>
          <w:bCs/>
        </w:rPr>
        <w:t>jemplo del mundo real</w:t>
      </w:r>
      <w:r>
        <w:t>:</w:t>
      </w:r>
      <w:r w:rsidRPr="00AF1094">
        <w:t xml:space="preserve"> Continuar llenando una jarra con agua mientras no esté llena.</w:t>
      </w:r>
    </w:p>
    <w:p w14:paraId="72B56AA2" w14:textId="46FB0995" w:rsidR="00355DCA" w:rsidRDefault="00AF1094" w:rsidP="00C31D30">
      <w:pPr>
        <w:pStyle w:val="Ttulo3"/>
      </w:pPr>
      <w:bookmarkStart w:id="3" w:name="_Toc169892044"/>
      <w:r>
        <w:t>Ejercicio</w:t>
      </w:r>
      <w:bookmarkEnd w:id="3"/>
    </w:p>
    <w:p w14:paraId="27AB706C" w14:textId="28FED796" w:rsidR="00AF1094" w:rsidRDefault="00AF1094" w:rsidP="00AF1094">
      <w:pPr>
        <w:rPr>
          <w:b/>
          <w:bCs/>
        </w:rPr>
      </w:pPr>
      <w:r>
        <w:rPr>
          <w:b/>
          <w:bCs/>
        </w:rPr>
        <w:t>Sintaxis:</w:t>
      </w:r>
    </w:p>
    <w:p w14:paraId="00794A92" w14:textId="297ACEEB" w:rsidR="00AF1094" w:rsidRPr="00AF1094" w:rsidRDefault="00AF1094" w:rsidP="00AF1094">
      <w:pPr>
        <w:pStyle w:val="Prrafodelista"/>
        <w:numPr>
          <w:ilvl w:val="0"/>
          <w:numId w:val="18"/>
        </w:numPr>
        <w:rPr>
          <w:b/>
          <w:bCs/>
        </w:rPr>
      </w:pPr>
      <w:r w:rsidRPr="00AF1094">
        <w:rPr>
          <w:b/>
          <w:bCs/>
        </w:rPr>
        <w:t xml:space="preserve">`Mientras`: </w:t>
      </w:r>
      <w:r w:rsidRPr="00AF1094">
        <w:t>Palabra clave que indica el inicio del bucle.</w:t>
      </w:r>
    </w:p>
    <w:p w14:paraId="482E6CC6" w14:textId="235C06BF" w:rsidR="00AF1094" w:rsidRPr="00AF1094" w:rsidRDefault="00AF1094" w:rsidP="00AF1094">
      <w:pPr>
        <w:pStyle w:val="Prrafodelista"/>
        <w:numPr>
          <w:ilvl w:val="0"/>
          <w:numId w:val="18"/>
        </w:numPr>
      </w:pPr>
      <w:r w:rsidRPr="00AF1094">
        <w:rPr>
          <w:b/>
          <w:bCs/>
        </w:rPr>
        <w:t>`</w:t>
      </w:r>
      <w:proofErr w:type="spellStart"/>
      <w:r w:rsidRPr="00AF1094">
        <w:rPr>
          <w:b/>
          <w:bCs/>
        </w:rPr>
        <w:t>condicion</w:t>
      </w:r>
      <w:proofErr w:type="spellEnd"/>
      <w:r w:rsidRPr="00AF1094">
        <w:rPr>
          <w:b/>
          <w:bCs/>
        </w:rPr>
        <w:t xml:space="preserve">`: </w:t>
      </w:r>
      <w:r w:rsidRPr="00AF1094">
        <w:t>Expresión lógica que se evalúa antes de cada iteración. Si es verdadera, el bucle continúa; si es falsa, el bucle termina.</w:t>
      </w:r>
    </w:p>
    <w:p w14:paraId="380FC870" w14:textId="618E37A5" w:rsidR="00AF1094" w:rsidRPr="00AF1094" w:rsidRDefault="00AF1094" w:rsidP="00AF1094">
      <w:pPr>
        <w:pStyle w:val="Prrafodelista"/>
        <w:numPr>
          <w:ilvl w:val="0"/>
          <w:numId w:val="18"/>
        </w:numPr>
        <w:rPr>
          <w:b/>
          <w:bCs/>
        </w:rPr>
      </w:pPr>
      <w:r w:rsidRPr="00AF1094">
        <w:rPr>
          <w:b/>
          <w:bCs/>
        </w:rPr>
        <w:t xml:space="preserve">`Hacer`: </w:t>
      </w:r>
      <w:r w:rsidRPr="00AF1094">
        <w:t>Palabra clave que indica el inicio del bloque de código que se repetirá.</w:t>
      </w:r>
    </w:p>
    <w:p w14:paraId="53A16EBB" w14:textId="627923A6" w:rsidR="00AF1094" w:rsidRDefault="00AF1094" w:rsidP="00AF1094">
      <w:pPr>
        <w:pStyle w:val="Prrafodelista"/>
        <w:numPr>
          <w:ilvl w:val="0"/>
          <w:numId w:val="18"/>
        </w:numPr>
      </w:pPr>
      <w:r w:rsidRPr="00AF1094">
        <w:rPr>
          <w:b/>
          <w:bCs/>
        </w:rPr>
        <w:t>`</w:t>
      </w:r>
      <w:proofErr w:type="spellStart"/>
      <w:r w:rsidRPr="00AF1094">
        <w:rPr>
          <w:b/>
          <w:bCs/>
        </w:rPr>
        <w:t>FinMientras</w:t>
      </w:r>
      <w:proofErr w:type="spellEnd"/>
      <w:r w:rsidRPr="00AF1094">
        <w:rPr>
          <w:b/>
          <w:bCs/>
        </w:rPr>
        <w:t xml:space="preserve">`: </w:t>
      </w:r>
      <w:r w:rsidRPr="00AF1094">
        <w:t>Palabra clave que indica el fin del bucle.</w:t>
      </w:r>
    </w:p>
    <w:p w14:paraId="5C5993AF" w14:textId="749CD108" w:rsidR="00AF1094" w:rsidRPr="00AF1094" w:rsidRDefault="00AF1094" w:rsidP="00AF1094">
      <w:pPr>
        <w:rPr>
          <w:b/>
          <w:bCs/>
        </w:rPr>
      </w:pPr>
      <w:r w:rsidRPr="00AF1094">
        <w:rPr>
          <w:b/>
          <w:bCs/>
        </w:rPr>
        <w:t>Imprimir un numero del 1 al 10</w:t>
      </w:r>
    </w:p>
    <w:p w14:paraId="7CB58EA8" w14:textId="77777777" w:rsidR="00AF1094" w:rsidRDefault="00AF1094" w:rsidP="00AF1094">
      <w:r>
        <w:lastRenderedPageBreak/>
        <w:t>i &lt;- 1</w:t>
      </w:r>
    </w:p>
    <w:p w14:paraId="5C2EB5E5" w14:textId="77777777" w:rsidR="00AF1094" w:rsidRDefault="00AF1094" w:rsidP="00AF1094">
      <w:r>
        <w:t>Mientras i &lt;= 10 Hacer</w:t>
      </w:r>
    </w:p>
    <w:p w14:paraId="0704FD91" w14:textId="77777777" w:rsidR="00AF1094" w:rsidRDefault="00AF1094" w:rsidP="00AF1094">
      <w:r>
        <w:t xml:space="preserve">    Escribir i</w:t>
      </w:r>
    </w:p>
    <w:p w14:paraId="65806250" w14:textId="77777777" w:rsidR="00AF1094" w:rsidRDefault="00AF1094" w:rsidP="00AF1094">
      <w:r>
        <w:t xml:space="preserve">    i &lt;- i + 1</w:t>
      </w:r>
    </w:p>
    <w:p w14:paraId="3F0C1B9D" w14:textId="04EA1F49" w:rsidR="00AF1094" w:rsidRDefault="00AF1094" w:rsidP="00AF1094">
      <w:proofErr w:type="spellStart"/>
      <w:r>
        <w:t>FinMientras</w:t>
      </w:r>
      <w:proofErr w:type="spellEnd"/>
    </w:p>
    <w:p w14:paraId="4E995481" w14:textId="665361AA" w:rsidR="00AF1094" w:rsidRDefault="00AF1094" w:rsidP="00AF1094">
      <w:r>
        <w:rPr>
          <w:b/>
          <w:bCs/>
        </w:rPr>
        <w:t xml:space="preserve">Solución: </w:t>
      </w:r>
      <w:r w:rsidRPr="00AF1094">
        <w:t xml:space="preserve">Se inicializa </w:t>
      </w:r>
      <w:r>
        <w:rPr>
          <w:rFonts w:ascii="Courier New" w:hAnsi="Courier New" w:cs="Courier New"/>
          <w:sz w:val="20"/>
          <w:szCs w:val="20"/>
        </w:rPr>
        <w:t>i</w:t>
      </w:r>
      <w:r w:rsidRPr="00AF1094">
        <w:t xml:space="preserve"> a 1.</w:t>
      </w:r>
      <w:r w:rsidRPr="00AF1094">
        <w:t xml:space="preserve"> </w:t>
      </w:r>
      <w:r w:rsidRPr="00AF1094">
        <w:t xml:space="preserve">Mientras </w:t>
      </w:r>
      <w:r w:rsidRPr="00AF1094">
        <w:rPr>
          <w:rFonts w:ascii="Courier New" w:hAnsi="Courier New" w:cs="Courier New"/>
          <w:sz w:val="20"/>
          <w:szCs w:val="20"/>
        </w:rPr>
        <w:t>i</w:t>
      </w:r>
      <w:r w:rsidRPr="00AF1094">
        <w:t xml:space="preserve"> sea menor o igual a 10, se imprime </w:t>
      </w:r>
      <w:r w:rsidRPr="00AF1094">
        <w:rPr>
          <w:rFonts w:ascii="Courier New" w:hAnsi="Courier New" w:cs="Courier New"/>
          <w:sz w:val="20"/>
          <w:szCs w:val="20"/>
        </w:rPr>
        <w:t>i</w:t>
      </w:r>
      <w:r w:rsidRPr="00AF1094">
        <w:t xml:space="preserve"> y luego se incrementa </w:t>
      </w:r>
      <w:r w:rsidRPr="00AF1094">
        <w:rPr>
          <w:rFonts w:ascii="Courier New" w:hAnsi="Courier New" w:cs="Courier New"/>
          <w:sz w:val="20"/>
          <w:szCs w:val="20"/>
        </w:rPr>
        <w:t>i</w:t>
      </w:r>
      <w:r w:rsidRPr="00AF1094">
        <w:t xml:space="preserve"> en 1.</w:t>
      </w:r>
    </w:p>
    <w:p w14:paraId="70DA2832" w14:textId="19F99BFB" w:rsidR="00AF1094" w:rsidRDefault="00AF1094" w:rsidP="00AF1094">
      <w:pPr>
        <w:pStyle w:val="Ttulo3"/>
      </w:pPr>
      <w:bookmarkStart w:id="4" w:name="_Toc169892045"/>
      <w:r>
        <w:t>E</w:t>
      </w:r>
      <w:r>
        <w:t>rrores comunes</w:t>
      </w:r>
      <w:bookmarkEnd w:id="4"/>
      <w:r>
        <w:t xml:space="preserve"> </w:t>
      </w:r>
    </w:p>
    <w:p w14:paraId="17E1ABE0" w14:textId="13AD49E6" w:rsidR="00AF1094" w:rsidRPr="00AF1094" w:rsidRDefault="00AF1094" w:rsidP="00AF1094">
      <w:r>
        <w:rPr>
          <w:b/>
          <w:bCs/>
        </w:rPr>
        <w:t>B</w:t>
      </w:r>
      <w:r w:rsidRPr="00AF1094">
        <w:rPr>
          <w:b/>
          <w:bCs/>
        </w:rPr>
        <w:t>ucles Infinitos</w:t>
      </w:r>
      <w:r w:rsidRPr="00AF1094">
        <w:t>: Ocurren cuando la condición del bucle nunca se vuelve falsa.</w:t>
      </w:r>
    </w:p>
    <w:p w14:paraId="27D6A73A" w14:textId="10645A09" w:rsidR="00AF1094" w:rsidRDefault="00AF1094" w:rsidP="00AF1094">
      <w:r w:rsidRPr="00AF1094">
        <w:rPr>
          <w:b/>
          <w:bCs/>
        </w:rPr>
        <w:t>Ejemplo de bucle infinito</w:t>
      </w:r>
      <w:r w:rsidRPr="00AF1094">
        <w:t>:</w:t>
      </w:r>
    </w:p>
    <w:p w14:paraId="42589F12" w14:textId="77777777" w:rsidR="00AF1094" w:rsidRDefault="00AF1094" w:rsidP="00AF1094">
      <w:r>
        <w:t>i &lt;- 1</w:t>
      </w:r>
    </w:p>
    <w:p w14:paraId="5CDB5A3E" w14:textId="77777777" w:rsidR="00AF1094" w:rsidRDefault="00AF1094" w:rsidP="00AF1094">
      <w:r>
        <w:t>Mientras i &lt;= 10 Hacer</w:t>
      </w:r>
    </w:p>
    <w:p w14:paraId="6621DB28" w14:textId="77777777" w:rsidR="00AF1094" w:rsidRDefault="00AF1094" w:rsidP="00AF1094">
      <w:r>
        <w:t xml:space="preserve">    Escribir i</w:t>
      </w:r>
    </w:p>
    <w:p w14:paraId="3BE1772E" w14:textId="77777777" w:rsidR="00AF1094" w:rsidRDefault="00AF1094" w:rsidP="00AF1094">
      <w:r>
        <w:t xml:space="preserve">    // i no se incrementa, por lo que la condición siempre es verdadera</w:t>
      </w:r>
    </w:p>
    <w:p w14:paraId="74DEB740" w14:textId="45AD997E" w:rsidR="00AF1094" w:rsidRDefault="00AF1094" w:rsidP="00AF1094">
      <w:proofErr w:type="spellStart"/>
      <w:r>
        <w:t>FinMientras</w:t>
      </w:r>
      <w:proofErr w:type="spellEnd"/>
    </w:p>
    <w:p w14:paraId="2FE660A6" w14:textId="34168D08" w:rsidR="00C305FC" w:rsidRDefault="00C305FC" w:rsidP="00AF1094"/>
    <w:p w14:paraId="602D45BE" w14:textId="67DCA4AF" w:rsidR="00C305FC" w:rsidRDefault="00C305FC" w:rsidP="00AF1094">
      <w:r w:rsidRPr="00C305FC">
        <w:rPr>
          <w:b/>
          <w:bCs/>
        </w:rPr>
        <w:t>Condiciones Mal Definidas</w:t>
      </w:r>
      <w:r w:rsidRPr="00C305FC">
        <w:t>: Verifica que la condición del bucle sea correcta y relevante para el problema que estás resolviendo.</w:t>
      </w:r>
    </w:p>
    <w:p w14:paraId="34555341" w14:textId="77777777" w:rsidR="00C305FC" w:rsidRDefault="00C305FC" w:rsidP="00C305FC">
      <w:r>
        <w:t>x &lt;- 10</w:t>
      </w:r>
    </w:p>
    <w:p w14:paraId="4867C259" w14:textId="77777777" w:rsidR="00C305FC" w:rsidRDefault="00C305FC" w:rsidP="00C305FC">
      <w:r>
        <w:t>Mientras x = 10 Hacer</w:t>
      </w:r>
    </w:p>
    <w:p w14:paraId="4F97B316" w14:textId="77777777" w:rsidR="00C305FC" w:rsidRDefault="00C305FC" w:rsidP="00C305FC">
      <w:r>
        <w:t xml:space="preserve">    Escribir "Esto es un bucle infinito"</w:t>
      </w:r>
    </w:p>
    <w:p w14:paraId="16A6B954" w14:textId="447CBC0A" w:rsidR="00C305FC" w:rsidRDefault="00C305FC" w:rsidP="00C305FC">
      <w:proofErr w:type="spellStart"/>
      <w:r>
        <w:t>FinMientras</w:t>
      </w:r>
      <w:proofErr w:type="spellEnd"/>
    </w:p>
    <w:p w14:paraId="004698BD" w14:textId="2F5E3A9E" w:rsidR="00C305FC" w:rsidRDefault="00C305FC" w:rsidP="00C305FC"/>
    <w:p w14:paraId="66E2CAE1" w14:textId="5F1EF640" w:rsidR="00C305FC" w:rsidRDefault="00C305FC" w:rsidP="00C305FC">
      <w:pPr>
        <w:pStyle w:val="Ttulo3"/>
      </w:pPr>
      <w:bookmarkStart w:id="5" w:name="_Toc169892046"/>
      <w:r>
        <w:lastRenderedPageBreak/>
        <w:t>Resumen</w:t>
      </w:r>
      <w:bookmarkEnd w:id="5"/>
    </w:p>
    <w:p w14:paraId="41D9DBE7" w14:textId="7B77B539" w:rsidR="00C305FC" w:rsidRDefault="00C305FC" w:rsidP="00C305FC">
      <w:pPr>
        <w:ind w:left="720" w:firstLine="0"/>
      </w:pPr>
      <w:r w:rsidRPr="00C305FC">
        <w:t xml:space="preserve">Un bucle </w:t>
      </w:r>
      <w:r w:rsidRPr="00C305FC">
        <w:rPr>
          <w:rFonts w:ascii="Courier New" w:hAnsi="Courier New" w:cs="Courier New"/>
          <w:sz w:val="20"/>
          <w:szCs w:val="20"/>
        </w:rPr>
        <w:t>Mientras</w:t>
      </w:r>
      <w:r w:rsidRPr="00C305FC">
        <w:t xml:space="preserve"> repite un bloque de código mientras una condición específica sea verdadera.</w:t>
      </w:r>
    </w:p>
    <w:p w14:paraId="3A7035A8" w14:textId="79700F09" w:rsidR="00C305FC" w:rsidRDefault="00C305FC" w:rsidP="00C305FC">
      <w:pPr>
        <w:ind w:left="720" w:firstLine="0"/>
      </w:pPr>
      <w:r>
        <w:t>Es crucial asegurarse de que la condición eventualmente se vuelva falsa para evitar bucles infinitos.</w:t>
      </w:r>
    </w:p>
    <w:p w14:paraId="5219380D" w14:textId="0C36CD25" w:rsidR="006F567C" w:rsidRDefault="006F567C" w:rsidP="006F567C">
      <w:pPr>
        <w:pStyle w:val="Ttulo2"/>
      </w:pPr>
      <w:bookmarkStart w:id="6" w:name="_Toc169892047"/>
      <w:r>
        <w:t xml:space="preserve">Estructura algorítmica </w:t>
      </w:r>
      <w:r w:rsidR="002A5D86">
        <w:t>Repetir</w:t>
      </w:r>
      <w:bookmarkEnd w:id="6"/>
    </w:p>
    <w:p w14:paraId="5AFDB518" w14:textId="73F8558D" w:rsidR="006F567C" w:rsidRDefault="006F567C" w:rsidP="00911A55">
      <w:r w:rsidRPr="006F567C">
        <w:t xml:space="preserve">Un bucle </w:t>
      </w:r>
      <w:r w:rsidRPr="006F567C">
        <w:rPr>
          <w:rFonts w:ascii="Courier New" w:hAnsi="Courier New" w:cs="Courier New"/>
          <w:sz w:val="20"/>
          <w:szCs w:val="20"/>
        </w:rPr>
        <w:t>Repetir</w:t>
      </w:r>
      <w:r w:rsidRPr="006F567C">
        <w:t xml:space="preserve"> ejecuta un bloque de código repetidamente hasta que una condición específica se vuelve verdadera. A diferencia del bucle </w:t>
      </w:r>
      <w:r w:rsidRPr="006F567C">
        <w:rPr>
          <w:rFonts w:ascii="Courier New" w:hAnsi="Courier New" w:cs="Courier New"/>
          <w:sz w:val="20"/>
          <w:szCs w:val="20"/>
        </w:rPr>
        <w:t>Mientras</w:t>
      </w:r>
      <w:r w:rsidRPr="006F567C">
        <w:t>, la condición se evalúa al final de cada iteración, lo que garantiza que el bloque de código se ejecute al menos una vez.</w:t>
      </w:r>
    </w:p>
    <w:p w14:paraId="18F708F2" w14:textId="3107437F" w:rsidR="006F567C" w:rsidRDefault="006F567C" w:rsidP="00C305FC">
      <w:pPr>
        <w:ind w:left="720" w:firstLine="0"/>
      </w:pPr>
      <w:r w:rsidRPr="006F567C">
        <w:rPr>
          <w:b/>
          <w:bCs/>
        </w:rPr>
        <w:t>Importancia</w:t>
      </w:r>
      <w:r w:rsidRPr="006F567C">
        <w:t xml:space="preserve">: </w:t>
      </w:r>
      <w:r w:rsidRPr="00911A55">
        <w:t>Los bucles Repetir son útiles cuando queremos asegurarnos de que una acción se realice al menos una vez antes de evaluar una condición, como en la validación de entradas de usuario.</w:t>
      </w:r>
    </w:p>
    <w:p w14:paraId="7EB52C02" w14:textId="5A6A02AF" w:rsidR="006F567C" w:rsidRPr="00911A55" w:rsidRDefault="006F567C" w:rsidP="00C305FC">
      <w:pPr>
        <w:ind w:left="720" w:firstLine="0"/>
      </w:pPr>
      <w:r w:rsidRPr="006F567C">
        <w:rPr>
          <w:b/>
          <w:bCs/>
        </w:rPr>
        <w:t>Ejemplo del mundo real</w:t>
      </w:r>
      <w:r w:rsidRPr="006F567C">
        <w:t xml:space="preserve">: </w:t>
      </w:r>
      <w:r w:rsidRPr="00911A55">
        <w:t>Seguir jugando un juego hasta que el jugador decida salir.</w:t>
      </w:r>
    </w:p>
    <w:p w14:paraId="05713AB1" w14:textId="36E8AF7F" w:rsidR="006F567C" w:rsidRDefault="006F567C" w:rsidP="006F567C">
      <w:pPr>
        <w:pStyle w:val="Ttulo3"/>
      </w:pPr>
      <w:bookmarkStart w:id="7" w:name="_Toc169892048"/>
      <w:r>
        <w:t>Ejercicio</w:t>
      </w:r>
      <w:bookmarkEnd w:id="7"/>
    </w:p>
    <w:p w14:paraId="241D9A04" w14:textId="77777777" w:rsidR="006F567C" w:rsidRDefault="006F567C" w:rsidP="006F567C">
      <w:pPr>
        <w:rPr>
          <w:b/>
          <w:bCs/>
        </w:rPr>
      </w:pPr>
      <w:r>
        <w:rPr>
          <w:b/>
          <w:bCs/>
        </w:rPr>
        <w:t>Sintaxis:</w:t>
      </w:r>
    </w:p>
    <w:p w14:paraId="2EC87A99" w14:textId="42B123AA" w:rsidR="006F567C" w:rsidRDefault="006F567C" w:rsidP="006F567C">
      <w:pPr>
        <w:pStyle w:val="Prrafodelista"/>
        <w:numPr>
          <w:ilvl w:val="0"/>
          <w:numId w:val="25"/>
        </w:numPr>
      </w:pPr>
      <w:r w:rsidRPr="006F567C">
        <w:rPr>
          <w:b/>
          <w:bCs/>
        </w:rPr>
        <w:t>`Repetir`:</w:t>
      </w:r>
      <w:r>
        <w:t xml:space="preserve"> Palabra clave que indica el inicio del bucle.</w:t>
      </w:r>
    </w:p>
    <w:p w14:paraId="5C1409D6" w14:textId="5CD63C31" w:rsidR="006F567C" w:rsidRDefault="006F567C" w:rsidP="006F567C">
      <w:pPr>
        <w:pStyle w:val="Prrafodelista"/>
        <w:numPr>
          <w:ilvl w:val="0"/>
          <w:numId w:val="25"/>
        </w:numPr>
      </w:pPr>
      <w:r w:rsidRPr="006F567C">
        <w:rPr>
          <w:b/>
          <w:bCs/>
        </w:rPr>
        <w:t>`Hasta Que`:</w:t>
      </w:r>
      <w:r>
        <w:t xml:space="preserve"> Palabra clave que indica el final del bucle y evalúa la condición.</w:t>
      </w:r>
    </w:p>
    <w:p w14:paraId="07D20563" w14:textId="52FE8BF5" w:rsidR="006F567C" w:rsidRDefault="006F567C" w:rsidP="006F567C">
      <w:pPr>
        <w:pStyle w:val="Prrafodelista"/>
        <w:numPr>
          <w:ilvl w:val="0"/>
          <w:numId w:val="25"/>
        </w:numPr>
      </w:pPr>
      <w:r w:rsidRPr="006F567C">
        <w:rPr>
          <w:b/>
          <w:bCs/>
        </w:rPr>
        <w:t>`</w:t>
      </w:r>
      <w:proofErr w:type="spellStart"/>
      <w:r w:rsidRPr="006F567C">
        <w:rPr>
          <w:b/>
          <w:bCs/>
        </w:rPr>
        <w:t>condicion</w:t>
      </w:r>
      <w:proofErr w:type="spellEnd"/>
      <w:r w:rsidRPr="006F567C">
        <w:rPr>
          <w:b/>
          <w:bCs/>
        </w:rPr>
        <w:t>`:</w:t>
      </w:r>
      <w:r>
        <w:t xml:space="preserve"> Expresión lógica que se evalúa al final de cada iteración. Si es verdadera, el bucle termina; si es falsa, el bucle se repite.</w:t>
      </w:r>
    </w:p>
    <w:p w14:paraId="0A4C24E7" w14:textId="7BD904FC" w:rsidR="006F567C" w:rsidRDefault="006F567C" w:rsidP="006F567C">
      <w:r w:rsidRPr="006F567C">
        <w:rPr>
          <w:b/>
          <w:bCs/>
        </w:rPr>
        <w:t>Pedir una contraseña hasta que sea correcta</w:t>
      </w:r>
      <w:r w:rsidRPr="006F567C">
        <w:t>:</w:t>
      </w:r>
    </w:p>
    <w:p w14:paraId="425B1959" w14:textId="77777777" w:rsidR="006F567C" w:rsidRDefault="006F567C" w:rsidP="006F567C">
      <w:r>
        <w:t>Repetir</w:t>
      </w:r>
    </w:p>
    <w:p w14:paraId="3BE83AE8" w14:textId="77777777" w:rsidR="006F567C" w:rsidRDefault="006F567C" w:rsidP="006F567C">
      <w:r>
        <w:t xml:space="preserve">    Escribir "Introduce la contraseña:"</w:t>
      </w:r>
    </w:p>
    <w:p w14:paraId="5728AC5F" w14:textId="77777777" w:rsidR="006F567C" w:rsidRDefault="006F567C" w:rsidP="006F567C">
      <w:r>
        <w:t xml:space="preserve">    Leer contraseña</w:t>
      </w:r>
    </w:p>
    <w:p w14:paraId="4FA11EF3" w14:textId="5F76B461" w:rsidR="006F567C" w:rsidRDefault="006F567C" w:rsidP="006F567C">
      <w:r>
        <w:lastRenderedPageBreak/>
        <w:t>Hasta Que contraseña = "1234"</w:t>
      </w:r>
    </w:p>
    <w:p w14:paraId="6C106ACB" w14:textId="77777777" w:rsidR="006F567C" w:rsidRDefault="006F567C" w:rsidP="006F567C">
      <w:pPr>
        <w:pStyle w:val="Ttulo3"/>
      </w:pPr>
      <w:bookmarkStart w:id="8" w:name="_Toc169892049"/>
      <w:r>
        <w:t>Errores comunes</w:t>
      </w:r>
      <w:bookmarkEnd w:id="8"/>
      <w:r>
        <w:t xml:space="preserve"> </w:t>
      </w:r>
    </w:p>
    <w:p w14:paraId="67F2E38C" w14:textId="5AB1A440" w:rsidR="006F567C" w:rsidRDefault="006F567C" w:rsidP="006F567C">
      <w:r w:rsidRPr="006F567C">
        <w:rPr>
          <w:b/>
          <w:bCs/>
        </w:rPr>
        <w:t>Condición Nunca Verdadera</w:t>
      </w:r>
      <w:r w:rsidRPr="006F567C">
        <w:t>: Asegúrate de que la condición eventualmente se vuelva verdadera.</w:t>
      </w:r>
    </w:p>
    <w:p w14:paraId="107FA200" w14:textId="77777777" w:rsidR="006F567C" w:rsidRDefault="006F567C" w:rsidP="006F567C">
      <w:r>
        <w:t>Repetir</w:t>
      </w:r>
    </w:p>
    <w:p w14:paraId="0B76A11C" w14:textId="77777777" w:rsidR="006F567C" w:rsidRDefault="006F567C" w:rsidP="006F567C">
      <w:r>
        <w:t xml:space="preserve">    Escribir "Este bucle nunca terminará"</w:t>
      </w:r>
    </w:p>
    <w:p w14:paraId="6BF70683" w14:textId="45970070" w:rsidR="006F567C" w:rsidRDefault="006F567C" w:rsidP="006F567C">
      <w:r>
        <w:t>Hasta Que falso</w:t>
      </w:r>
    </w:p>
    <w:p w14:paraId="37B31DE1" w14:textId="77777777" w:rsidR="006F567C" w:rsidRDefault="006F567C" w:rsidP="006F567C">
      <w:pPr>
        <w:pStyle w:val="Ttulo3"/>
      </w:pPr>
      <w:bookmarkStart w:id="9" w:name="_Toc169892050"/>
      <w:r>
        <w:t>Resumen</w:t>
      </w:r>
      <w:bookmarkEnd w:id="9"/>
    </w:p>
    <w:p w14:paraId="66C3216E" w14:textId="29731024" w:rsidR="002A5D86" w:rsidRDefault="002A5D86" w:rsidP="002A5D86">
      <w:r w:rsidRPr="002A5D86">
        <w:t xml:space="preserve">Un bucle </w:t>
      </w:r>
      <w:r w:rsidRPr="002A5D86">
        <w:rPr>
          <w:rFonts w:ascii="Courier New" w:hAnsi="Courier New" w:cs="Courier New"/>
          <w:sz w:val="20"/>
          <w:szCs w:val="20"/>
        </w:rPr>
        <w:t>Repetir</w:t>
      </w:r>
      <w:r w:rsidRPr="002A5D86">
        <w:t xml:space="preserve"> ejecuta un bloque de código al menos una vez y repite la ejecución hasta que una condición específica se vuelve verdadera.</w:t>
      </w:r>
    </w:p>
    <w:p w14:paraId="32DA10E5" w14:textId="203D6E58" w:rsidR="002A5D86" w:rsidRDefault="002A5D86" w:rsidP="002A5D86">
      <w:pPr>
        <w:pStyle w:val="Ttulo2"/>
        <w:rPr>
          <w:rFonts w:ascii="Courier New" w:hAnsi="Courier New" w:cs="Courier New"/>
          <w:lang w:eastAsia="es-ES"/>
        </w:rPr>
      </w:pPr>
      <w:bookmarkStart w:id="10" w:name="_Toc169892051"/>
      <w:r w:rsidRPr="00192449">
        <w:rPr>
          <w:lang w:eastAsia="es-ES"/>
        </w:rPr>
        <w:t>Estructura algorítmica repetitiva</w:t>
      </w:r>
      <w:r w:rsidRPr="00192449">
        <w:rPr>
          <w:rFonts w:ascii="Courier New" w:hAnsi="Courier New" w:cs="Courier New"/>
          <w:lang w:eastAsia="es-ES"/>
        </w:rPr>
        <w:t xml:space="preserve"> Para</w:t>
      </w:r>
      <w:r>
        <w:rPr>
          <w:rFonts w:ascii="Courier New" w:hAnsi="Courier New" w:cs="Courier New"/>
          <w:lang w:eastAsia="es-ES"/>
        </w:rPr>
        <w:t>(</w:t>
      </w:r>
      <w:proofErr w:type="spellStart"/>
      <w:r>
        <w:rPr>
          <w:rFonts w:ascii="Courier New" w:hAnsi="Courier New" w:cs="Courier New"/>
          <w:lang w:eastAsia="es-ES"/>
        </w:rPr>
        <w:t>for</w:t>
      </w:r>
      <w:proofErr w:type="spellEnd"/>
      <w:r>
        <w:rPr>
          <w:rFonts w:ascii="Courier New" w:hAnsi="Courier New" w:cs="Courier New"/>
          <w:lang w:eastAsia="es-ES"/>
        </w:rPr>
        <w:t>)</w:t>
      </w:r>
      <w:bookmarkEnd w:id="10"/>
    </w:p>
    <w:p w14:paraId="6FBEF34B" w14:textId="282846A0" w:rsidR="002A5D86" w:rsidRDefault="002A5D86" w:rsidP="002A5D86">
      <w:r w:rsidRPr="002A5D86">
        <w:t xml:space="preserve">Un bucle </w:t>
      </w:r>
      <w:r w:rsidRPr="002A5D86">
        <w:rPr>
          <w:rFonts w:ascii="Courier New" w:hAnsi="Courier New" w:cs="Courier New"/>
          <w:sz w:val="20"/>
          <w:szCs w:val="20"/>
        </w:rPr>
        <w:t>Para</w:t>
      </w:r>
      <w:r w:rsidRPr="002A5D86">
        <w:t xml:space="preserve"> es una estructura de control que permite repetir un bloque de código un número determinado de veces. Se utiliza cuando se conoce de antemano cuántas veces se necesita repetir la operación.</w:t>
      </w:r>
    </w:p>
    <w:p w14:paraId="2C2A2EEF" w14:textId="74C4BF35" w:rsidR="002A5D86" w:rsidRDefault="002A5D86" w:rsidP="002A5D86">
      <w:r w:rsidRPr="002A5D86">
        <w:rPr>
          <w:b/>
          <w:bCs/>
        </w:rPr>
        <w:t>Importancia</w:t>
      </w:r>
      <w:r w:rsidRPr="002A5D86">
        <w:t xml:space="preserve">: Los bucles </w:t>
      </w:r>
      <w:r w:rsidRPr="002A5D86">
        <w:rPr>
          <w:rFonts w:ascii="Courier New" w:hAnsi="Courier New" w:cs="Courier New"/>
          <w:sz w:val="20"/>
          <w:szCs w:val="20"/>
        </w:rPr>
        <w:t>Para</w:t>
      </w:r>
      <w:r w:rsidRPr="002A5D86">
        <w:t xml:space="preserve"> son esenciales para iteraciones controladas, como recorrer rangos de números, acceder a elementos de una lista por índice, o repetir una operación un número específico de veces.</w:t>
      </w:r>
    </w:p>
    <w:p w14:paraId="3AE84A31" w14:textId="7A18298D" w:rsidR="002A5D86" w:rsidRDefault="002A5D86" w:rsidP="002A5D86">
      <w:r w:rsidRPr="002A5D86">
        <w:rPr>
          <w:b/>
          <w:bCs/>
        </w:rPr>
        <w:t>Ejemplo del mundo real</w:t>
      </w:r>
      <w:r w:rsidRPr="002A5D86">
        <w:t>: Caminar 10 pasos, contar de 1 a 100, o repetir una tarea específica un número conocido de veces.</w:t>
      </w:r>
    </w:p>
    <w:p w14:paraId="52782BD4" w14:textId="77777777" w:rsidR="002A5D86" w:rsidRDefault="002A5D86" w:rsidP="002A5D86">
      <w:pPr>
        <w:pStyle w:val="Ttulo3"/>
      </w:pPr>
      <w:bookmarkStart w:id="11" w:name="_Toc169892052"/>
      <w:r>
        <w:t>Ejercicio</w:t>
      </w:r>
      <w:bookmarkEnd w:id="11"/>
    </w:p>
    <w:p w14:paraId="02238F69" w14:textId="0B2FD012" w:rsidR="002A5D86" w:rsidRDefault="002A5D86" w:rsidP="002A5D86">
      <w:pPr>
        <w:pStyle w:val="Prrafodelista"/>
        <w:numPr>
          <w:ilvl w:val="0"/>
          <w:numId w:val="33"/>
        </w:numPr>
      </w:pPr>
      <w:r w:rsidRPr="002A5D86">
        <w:rPr>
          <w:b/>
          <w:bCs/>
        </w:rPr>
        <w:t>`Para`:</w:t>
      </w:r>
      <w:r>
        <w:t xml:space="preserve"> Palabra clave que indica el inicio del bucle.</w:t>
      </w:r>
    </w:p>
    <w:p w14:paraId="29414F71" w14:textId="43F5C48D" w:rsidR="002A5D86" w:rsidRDefault="002A5D86" w:rsidP="002A5D86">
      <w:pPr>
        <w:pStyle w:val="Prrafodelista"/>
        <w:numPr>
          <w:ilvl w:val="0"/>
          <w:numId w:val="33"/>
        </w:numPr>
      </w:pPr>
      <w:r w:rsidRPr="002A5D86">
        <w:rPr>
          <w:b/>
          <w:bCs/>
        </w:rPr>
        <w:t>`variable`:</w:t>
      </w:r>
      <w:r>
        <w:t xml:space="preserve"> Variable de control del bucle que toma valores desde `</w:t>
      </w:r>
      <w:proofErr w:type="spellStart"/>
      <w:r>
        <w:t>valor_inicial</w:t>
      </w:r>
      <w:proofErr w:type="spellEnd"/>
      <w:r>
        <w:t>` hasta `</w:t>
      </w:r>
      <w:proofErr w:type="spellStart"/>
      <w:r>
        <w:t>valor_final</w:t>
      </w:r>
      <w:proofErr w:type="spellEnd"/>
      <w:r>
        <w:t>`.</w:t>
      </w:r>
    </w:p>
    <w:p w14:paraId="4991608B" w14:textId="2635A9D8" w:rsidR="002A5D86" w:rsidRDefault="002A5D86" w:rsidP="002A5D86">
      <w:pPr>
        <w:pStyle w:val="Prrafodelista"/>
        <w:numPr>
          <w:ilvl w:val="0"/>
          <w:numId w:val="33"/>
        </w:numPr>
      </w:pPr>
      <w:r w:rsidRPr="002A5D86">
        <w:rPr>
          <w:b/>
          <w:bCs/>
        </w:rPr>
        <w:t>`</w:t>
      </w:r>
      <w:proofErr w:type="spellStart"/>
      <w:r w:rsidRPr="002A5D86">
        <w:rPr>
          <w:b/>
          <w:bCs/>
        </w:rPr>
        <w:t>valor_inicial</w:t>
      </w:r>
      <w:proofErr w:type="spellEnd"/>
      <w:r w:rsidRPr="002A5D86">
        <w:rPr>
          <w:b/>
          <w:bCs/>
        </w:rPr>
        <w:t>`:</w:t>
      </w:r>
      <w:r>
        <w:t xml:space="preserve"> Valor inicial de la variable de control.</w:t>
      </w:r>
    </w:p>
    <w:p w14:paraId="693191B4" w14:textId="21372233" w:rsidR="002A5D86" w:rsidRDefault="002A5D86" w:rsidP="002A5D86">
      <w:pPr>
        <w:pStyle w:val="Prrafodelista"/>
        <w:numPr>
          <w:ilvl w:val="0"/>
          <w:numId w:val="33"/>
        </w:numPr>
      </w:pPr>
      <w:r w:rsidRPr="002A5D86">
        <w:rPr>
          <w:b/>
          <w:bCs/>
        </w:rPr>
        <w:t>`</w:t>
      </w:r>
      <w:proofErr w:type="spellStart"/>
      <w:r w:rsidRPr="002A5D86">
        <w:rPr>
          <w:b/>
          <w:bCs/>
        </w:rPr>
        <w:t>valor_final</w:t>
      </w:r>
      <w:proofErr w:type="spellEnd"/>
      <w:r w:rsidRPr="002A5D86">
        <w:rPr>
          <w:b/>
          <w:bCs/>
        </w:rPr>
        <w:t>`:</w:t>
      </w:r>
      <w:r>
        <w:t xml:space="preserve"> Valor final que alcanzará la variable de control.</w:t>
      </w:r>
    </w:p>
    <w:p w14:paraId="2DAFA519" w14:textId="20B3C28D" w:rsidR="002A5D86" w:rsidRDefault="002A5D86" w:rsidP="002A5D86">
      <w:pPr>
        <w:pStyle w:val="Prrafodelista"/>
        <w:numPr>
          <w:ilvl w:val="0"/>
          <w:numId w:val="33"/>
        </w:numPr>
      </w:pPr>
      <w:r w:rsidRPr="002A5D86">
        <w:rPr>
          <w:b/>
          <w:bCs/>
        </w:rPr>
        <w:lastRenderedPageBreak/>
        <w:t xml:space="preserve">`Con Paso </w:t>
      </w:r>
      <w:proofErr w:type="spellStart"/>
      <w:r w:rsidRPr="002A5D86">
        <w:rPr>
          <w:b/>
          <w:bCs/>
        </w:rPr>
        <w:t>paso</w:t>
      </w:r>
      <w:proofErr w:type="spellEnd"/>
      <w:r w:rsidRPr="002A5D86">
        <w:rPr>
          <w:b/>
          <w:bCs/>
        </w:rPr>
        <w:t>`:</w:t>
      </w:r>
      <w:r>
        <w:t xml:space="preserve"> (Opcional) Indica el incremento o decremento de la variable de control en cada iteración. Por defecto es 1.</w:t>
      </w:r>
    </w:p>
    <w:p w14:paraId="465D697A" w14:textId="3F7E1EF1" w:rsidR="002A5D86" w:rsidRDefault="002A5D86" w:rsidP="002A5D86">
      <w:pPr>
        <w:pStyle w:val="Prrafodelista"/>
        <w:numPr>
          <w:ilvl w:val="0"/>
          <w:numId w:val="33"/>
        </w:numPr>
      </w:pPr>
      <w:r w:rsidRPr="002A5D86">
        <w:rPr>
          <w:b/>
          <w:bCs/>
        </w:rPr>
        <w:t>`Hacer`:</w:t>
      </w:r>
      <w:r>
        <w:t xml:space="preserve"> Palabra clave que indica el inicio del bloque de código que se repetirá.</w:t>
      </w:r>
    </w:p>
    <w:p w14:paraId="0BFF0BE6" w14:textId="699B7F5A" w:rsidR="002A5D86" w:rsidRDefault="002A5D86" w:rsidP="002A5D86">
      <w:pPr>
        <w:pStyle w:val="Prrafodelista"/>
        <w:numPr>
          <w:ilvl w:val="0"/>
          <w:numId w:val="33"/>
        </w:numPr>
      </w:pPr>
      <w:r w:rsidRPr="002A5D86">
        <w:rPr>
          <w:b/>
          <w:bCs/>
        </w:rPr>
        <w:t>`</w:t>
      </w:r>
      <w:proofErr w:type="spellStart"/>
      <w:r w:rsidRPr="002A5D86">
        <w:rPr>
          <w:b/>
          <w:bCs/>
        </w:rPr>
        <w:t>FinPara</w:t>
      </w:r>
      <w:proofErr w:type="spellEnd"/>
      <w:r w:rsidRPr="002A5D86">
        <w:rPr>
          <w:b/>
          <w:bCs/>
        </w:rPr>
        <w:t>`:</w:t>
      </w:r>
      <w:r>
        <w:t xml:space="preserve"> Palabra clave que indica el fin del bucle.</w:t>
      </w:r>
    </w:p>
    <w:p w14:paraId="1951FBD2" w14:textId="2FFA133B" w:rsidR="002A5D86" w:rsidRDefault="002A5D86" w:rsidP="002A5D86">
      <w:pPr>
        <w:rPr>
          <w:b/>
          <w:bCs/>
        </w:rPr>
      </w:pPr>
      <w:r>
        <w:rPr>
          <w:b/>
          <w:bCs/>
        </w:rPr>
        <w:t>Explicación:</w:t>
      </w:r>
    </w:p>
    <w:p w14:paraId="43ED38EF" w14:textId="39A79B70" w:rsidR="002A5D86" w:rsidRPr="002A5D86" w:rsidRDefault="002A5D86" w:rsidP="002A5D86">
      <w:pPr>
        <w:pStyle w:val="Prrafodelista"/>
        <w:numPr>
          <w:ilvl w:val="0"/>
          <w:numId w:val="33"/>
        </w:numPr>
        <w:rPr>
          <w:lang w:eastAsia="es-ES"/>
        </w:rPr>
      </w:pPr>
      <w:r w:rsidRPr="002A5D86">
        <w:rPr>
          <w:lang w:eastAsia="es-ES"/>
        </w:rPr>
        <w:t xml:space="preserve">La </w:t>
      </w:r>
      <w:r w:rsidRPr="002A5D86">
        <w:rPr>
          <w:b/>
          <w:bCs/>
          <w:lang w:eastAsia="es-ES"/>
        </w:rPr>
        <w:t>variable de control</w:t>
      </w:r>
      <w:r w:rsidRPr="002A5D86">
        <w:rPr>
          <w:lang w:eastAsia="es-ES"/>
        </w:rPr>
        <w:t xml:space="preserve"> se inicializa con </w:t>
      </w:r>
      <w:proofErr w:type="spellStart"/>
      <w:r w:rsidRPr="002A5D86">
        <w:rPr>
          <w:rFonts w:ascii="Courier New" w:hAnsi="Courier New" w:cs="Courier New"/>
          <w:sz w:val="20"/>
          <w:szCs w:val="20"/>
          <w:lang w:eastAsia="es-ES"/>
        </w:rPr>
        <w:t>valor_inicial</w:t>
      </w:r>
      <w:proofErr w:type="spellEnd"/>
      <w:r w:rsidRPr="002A5D86">
        <w:rPr>
          <w:lang w:eastAsia="es-ES"/>
        </w:rPr>
        <w:t>.</w:t>
      </w:r>
    </w:p>
    <w:p w14:paraId="7EAE0FFF" w14:textId="78638F3E" w:rsidR="002A5D86" w:rsidRPr="002A5D86" w:rsidRDefault="002A5D86" w:rsidP="002A5D86">
      <w:pPr>
        <w:pStyle w:val="Prrafodelista"/>
        <w:numPr>
          <w:ilvl w:val="0"/>
          <w:numId w:val="33"/>
        </w:numPr>
        <w:rPr>
          <w:lang w:eastAsia="es-ES"/>
        </w:rPr>
      </w:pPr>
      <w:r w:rsidRPr="002A5D86">
        <w:rPr>
          <w:lang w:eastAsia="es-ES"/>
        </w:rPr>
        <w:t xml:space="preserve">En cada iteración, la variable de control se incrementa (o decrementa) por </w:t>
      </w:r>
      <w:r w:rsidRPr="002A5D86">
        <w:rPr>
          <w:rFonts w:ascii="Courier New" w:hAnsi="Courier New" w:cs="Courier New"/>
          <w:sz w:val="20"/>
          <w:szCs w:val="20"/>
          <w:lang w:eastAsia="es-ES"/>
        </w:rPr>
        <w:t>paso</w:t>
      </w:r>
      <w:r w:rsidRPr="002A5D86">
        <w:rPr>
          <w:lang w:eastAsia="es-ES"/>
        </w:rPr>
        <w:t>.</w:t>
      </w:r>
    </w:p>
    <w:p w14:paraId="76A8AE68" w14:textId="3F0EA67A" w:rsidR="002A5D86" w:rsidRPr="002A5D86" w:rsidRDefault="002A5D86" w:rsidP="002A5D86">
      <w:pPr>
        <w:pStyle w:val="Prrafodelista"/>
        <w:numPr>
          <w:ilvl w:val="0"/>
          <w:numId w:val="33"/>
        </w:numPr>
        <w:rPr>
          <w:lang w:eastAsia="es-ES"/>
        </w:rPr>
      </w:pPr>
      <w:r w:rsidRPr="002A5D86">
        <w:rPr>
          <w:lang w:eastAsia="es-ES"/>
        </w:rPr>
        <w:t xml:space="preserve">Si la variable de control es menor o igual a </w:t>
      </w:r>
      <w:proofErr w:type="spellStart"/>
      <w:r w:rsidRPr="002A5D86">
        <w:rPr>
          <w:rFonts w:ascii="Courier New" w:hAnsi="Courier New" w:cs="Courier New"/>
          <w:sz w:val="20"/>
          <w:szCs w:val="20"/>
          <w:lang w:eastAsia="es-ES"/>
        </w:rPr>
        <w:t>valor_final</w:t>
      </w:r>
      <w:proofErr w:type="spellEnd"/>
      <w:r w:rsidRPr="002A5D86">
        <w:rPr>
          <w:lang w:eastAsia="es-ES"/>
        </w:rPr>
        <w:t xml:space="preserve"> (para pasos positivos) o mayor o igual a </w:t>
      </w:r>
      <w:proofErr w:type="spellStart"/>
      <w:r w:rsidRPr="002A5D86">
        <w:rPr>
          <w:rFonts w:ascii="Courier New" w:hAnsi="Courier New" w:cs="Courier New"/>
          <w:sz w:val="20"/>
          <w:szCs w:val="20"/>
          <w:lang w:eastAsia="es-ES"/>
        </w:rPr>
        <w:t>valor_final</w:t>
      </w:r>
      <w:proofErr w:type="spellEnd"/>
      <w:r w:rsidRPr="002A5D86">
        <w:rPr>
          <w:lang w:eastAsia="es-ES"/>
        </w:rPr>
        <w:t xml:space="preserve"> (para pasos negativos), el bucle se ejecuta.</w:t>
      </w:r>
    </w:p>
    <w:p w14:paraId="2F1FD7ED" w14:textId="5330E863" w:rsidR="002A5D86" w:rsidRPr="002A5D86" w:rsidRDefault="002A5D86" w:rsidP="002A5D86">
      <w:pPr>
        <w:pStyle w:val="Prrafodelista"/>
        <w:numPr>
          <w:ilvl w:val="0"/>
          <w:numId w:val="33"/>
        </w:numPr>
        <w:rPr>
          <w:b/>
          <w:bCs/>
        </w:rPr>
      </w:pPr>
      <w:r w:rsidRPr="002A5D86">
        <w:rPr>
          <w:lang w:eastAsia="es-ES"/>
        </w:rPr>
        <w:t xml:space="preserve">El bucle termina cuando la variable de control excede </w:t>
      </w:r>
      <w:proofErr w:type="spellStart"/>
      <w:r w:rsidRPr="002A5D86">
        <w:rPr>
          <w:rFonts w:ascii="Courier New" w:hAnsi="Courier New" w:cs="Courier New"/>
          <w:sz w:val="20"/>
          <w:szCs w:val="20"/>
          <w:lang w:eastAsia="es-ES"/>
        </w:rPr>
        <w:t>valor_final</w:t>
      </w:r>
      <w:proofErr w:type="spellEnd"/>
      <w:r w:rsidRPr="002A5D86">
        <w:rPr>
          <w:lang w:eastAsia="es-ES"/>
        </w:rPr>
        <w:t>.</w:t>
      </w:r>
    </w:p>
    <w:p w14:paraId="16500B4A" w14:textId="168027D9" w:rsidR="002A5D86" w:rsidRDefault="002A5D86" w:rsidP="002A5D86">
      <w:r w:rsidRPr="002A5D86">
        <w:rPr>
          <w:b/>
          <w:bCs/>
        </w:rPr>
        <w:t>Imprimir números del 1 al 10</w:t>
      </w:r>
      <w:r w:rsidRPr="002A5D86">
        <w:t>:</w:t>
      </w:r>
    </w:p>
    <w:p w14:paraId="45237355" w14:textId="77777777" w:rsidR="002A5D86" w:rsidRPr="002A5D86" w:rsidRDefault="002A5D86" w:rsidP="002A5D86">
      <w:pPr>
        <w:rPr>
          <w:b/>
          <w:bCs/>
        </w:rPr>
      </w:pPr>
      <w:r w:rsidRPr="002A5D86">
        <w:rPr>
          <w:b/>
          <w:bCs/>
        </w:rPr>
        <w:t>Para i &lt;- 1 Hasta 10 Hacer</w:t>
      </w:r>
    </w:p>
    <w:p w14:paraId="7C0C59AB" w14:textId="77777777" w:rsidR="002A5D86" w:rsidRPr="002A5D86" w:rsidRDefault="002A5D86" w:rsidP="002A5D86">
      <w:pPr>
        <w:rPr>
          <w:b/>
          <w:bCs/>
        </w:rPr>
      </w:pPr>
      <w:r w:rsidRPr="002A5D86">
        <w:rPr>
          <w:b/>
          <w:bCs/>
        </w:rPr>
        <w:t xml:space="preserve">    Escribir i</w:t>
      </w:r>
    </w:p>
    <w:p w14:paraId="4D8562A2" w14:textId="4E9DA50D" w:rsidR="002A5D86" w:rsidRDefault="002A5D86" w:rsidP="002A5D86">
      <w:pPr>
        <w:rPr>
          <w:b/>
          <w:bCs/>
        </w:rPr>
      </w:pPr>
      <w:proofErr w:type="spellStart"/>
      <w:r w:rsidRPr="002A5D86">
        <w:rPr>
          <w:b/>
          <w:bCs/>
        </w:rPr>
        <w:t>FinPara</w:t>
      </w:r>
      <w:proofErr w:type="spellEnd"/>
    </w:p>
    <w:p w14:paraId="10D1D2D8" w14:textId="60902D11" w:rsidR="002A5D86" w:rsidRDefault="002A5D86" w:rsidP="002A5D86">
      <w:r>
        <w:rPr>
          <w:b/>
          <w:bCs/>
        </w:rPr>
        <w:t>Solución:</w:t>
      </w:r>
      <w:r>
        <w:rPr>
          <w:b/>
          <w:bCs/>
        </w:rPr>
        <w:t xml:space="preserve"> </w:t>
      </w:r>
      <w:r w:rsidRPr="002A5D86">
        <w:rPr>
          <w:rFonts w:ascii="Courier New" w:hAnsi="Courier New" w:cs="Courier New"/>
          <w:sz w:val="20"/>
          <w:szCs w:val="20"/>
        </w:rPr>
        <w:t>i</w:t>
      </w:r>
      <w:r w:rsidRPr="002A5D86">
        <w:t xml:space="preserve"> toma valores desde 1 hasta 10.</w:t>
      </w:r>
      <w:r w:rsidRPr="002A5D86">
        <w:t xml:space="preserve"> </w:t>
      </w:r>
      <w:r w:rsidRPr="002A5D86">
        <w:t xml:space="preserve">En cada iteración, </w:t>
      </w:r>
      <w:r w:rsidRPr="002A5D86">
        <w:rPr>
          <w:rFonts w:ascii="Courier New" w:hAnsi="Courier New" w:cs="Courier New"/>
          <w:sz w:val="20"/>
          <w:szCs w:val="20"/>
        </w:rPr>
        <w:t>i</w:t>
      </w:r>
      <w:r w:rsidRPr="002A5D86">
        <w:t xml:space="preserve"> se incrementa en 1 y se imprime su valor.</w:t>
      </w:r>
    </w:p>
    <w:p w14:paraId="1180083C" w14:textId="77777777" w:rsidR="006C4DDC" w:rsidRDefault="006C4DDC" w:rsidP="006C4DDC">
      <w:pPr>
        <w:pStyle w:val="Ttulo3"/>
      </w:pPr>
      <w:bookmarkStart w:id="12" w:name="_Toc169892053"/>
      <w:r>
        <w:t>Errores comunes</w:t>
      </w:r>
      <w:bookmarkEnd w:id="12"/>
      <w:r>
        <w:t xml:space="preserve"> </w:t>
      </w:r>
    </w:p>
    <w:p w14:paraId="161DD4F9" w14:textId="04C9E9F6" w:rsidR="006C4DDC" w:rsidRDefault="006C4DDC" w:rsidP="002A5D86">
      <w:r w:rsidRPr="006C4DDC">
        <w:rPr>
          <w:b/>
          <w:bCs/>
        </w:rPr>
        <w:t>Valores Incorrectos de Inicio y Fin</w:t>
      </w:r>
      <w:r w:rsidRPr="006C4DDC">
        <w:t>: Asegúrate de que los valores inicial y final son correctos y el incremento es adecuado.</w:t>
      </w:r>
    </w:p>
    <w:p w14:paraId="14E2B2D4" w14:textId="77777777" w:rsidR="006C4DDC" w:rsidRPr="006C4DDC" w:rsidRDefault="006C4DDC" w:rsidP="006C4DDC">
      <w:pPr>
        <w:rPr>
          <w:b/>
          <w:bCs/>
        </w:rPr>
      </w:pPr>
      <w:r w:rsidRPr="006C4DDC">
        <w:rPr>
          <w:b/>
          <w:bCs/>
        </w:rPr>
        <w:t>Para i &lt;- 10 Hasta 1 Hacer</w:t>
      </w:r>
    </w:p>
    <w:p w14:paraId="57F33380" w14:textId="77777777" w:rsidR="006C4DDC" w:rsidRPr="006C4DDC" w:rsidRDefault="006C4DDC" w:rsidP="006C4DDC">
      <w:pPr>
        <w:rPr>
          <w:b/>
          <w:bCs/>
        </w:rPr>
      </w:pPr>
      <w:r w:rsidRPr="006C4DDC">
        <w:rPr>
          <w:b/>
          <w:bCs/>
        </w:rPr>
        <w:t xml:space="preserve">    Escribir i</w:t>
      </w:r>
    </w:p>
    <w:p w14:paraId="512136E4" w14:textId="5EA38CFC" w:rsidR="006C4DDC" w:rsidRDefault="006C4DDC" w:rsidP="006C4DDC">
      <w:pPr>
        <w:rPr>
          <w:b/>
          <w:bCs/>
        </w:rPr>
      </w:pPr>
      <w:proofErr w:type="spellStart"/>
      <w:r w:rsidRPr="006C4DDC">
        <w:rPr>
          <w:b/>
          <w:bCs/>
        </w:rPr>
        <w:t>FinPara</w:t>
      </w:r>
      <w:proofErr w:type="spellEnd"/>
    </w:p>
    <w:p w14:paraId="43647617" w14:textId="7527EE32" w:rsidR="006C4DDC" w:rsidRDefault="006C4DDC" w:rsidP="006C4DDC">
      <w:r w:rsidRPr="006C4DDC">
        <w:rPr>
          <w:b/>
          <w:bCs/>
        </w:rPr>
        <w:t>Paso Incorrecto</w:t>
      </w:r>
      <w:r w:rsidRPr="006C4DDC">
        <w:t>: Verifica que el paso sea coherente con el rango.</w:t>
      </w:r>
    </w:p>
    <w:p w14:paraId="7673F39A" w14:textId="77777777" w:rsidR="006C4DDC" w:rsidRPr="006C4DDC" w:rsidRDefault="006C4DDC" w:rsidP="006C4DDC">
      <w:pPr>
        <w:rPr>
          <w:b/>
          <w:bCs/>
        </w:rPr>
      </w:pPr>
      <w:r w:rsidRPr="006C4DDC">
        <w:rPr>
          <w:b/>
          <w:bCs/>
        </w:rPr>
        <w:t>Para i &lt;- 1 Hasta 10 Con Paso 0 Hacer</w:t>
      </w:r>
    </w:p>
    <w:p w14:paraId="59556231" w14:textId="77777777" w:rsidR="006C4DDC" w:rsidRPr="006C4DDC" w:rsidRDefault="006C4DDC" w:rsidP="006C4DDC">
      <w:pPr>
        <w:rPr>
          <w:b/>
          <w:bCs/>
        </w:rPr>
      </w:pPr>
      <w:r w:rsidRPr="006C4DDC">
        <w:rPr>
          <w:b/>
          <w:bCs/>
        </w:rPr>
        <w:t xml:space="preserve">    Escribir i</w:t>
      </w:r>
    </w:p>
    <w:p w14:paraId="17E9E8E8" w14:textId="60CB679C" w:rsidR="006C4DDC" w:rsidRDefault="006C4DDC" w:rsidP="006C4DDC">
      <w:pPr>
        <w:rPr>
          <w:b/>
          <w:bCs/>
        </w:rPr>
      </w:pPr>
      <w:proofErr w:type="spellStart"/>
      <w:r w:rsidRPr="006C4DDC">
        <w:rPr>
          <w:b/>
          <w:bCs/>
        </w:rPr>
        <w:lastRenderedPageBreak/>
        <w:t>FinPara</w:t>
      </w:r>
      <w:proofErr w:type="spellEnd"/>
    </w:p>
    <w:p w14:paraId="5BFAA061" w14:textId="24E4D5D2" w:rsidR="006C4DDC" w:rsidRDefault="006C4DDC" w:rsidP="006C4DDC">
      <w:pPr>
        <w:pStyle w:val="Ttulo3"/>
      </w:pPr>
      <w:bookmarkStart w:id="13" w:name="_Toc169892054"/>
      <w:r>
        <w:t>Resumen</w:t>
      </w:r>
      <w:bookmarkEnd w:id="13"/>
    </w:p>
    <w:p w14:paraId="73C6183E" w14:textId="77777777" w:rsidR="006C4DDC" w:rsidRDefault="006C4DDC" w:rsidP="006C4DDC">
      <w:r w:rsidRPr="006C4DDC">
        <w:t xml:space="preserve">Un bucle </w:t>
      </w:r>
      <w:r w:rsidRPr="006C4DDC">
        <w:rPr>
          <w:rFonts w:ascii="Courier New" w:hAnsi="Courier New" w:cs="Courier New"/>
          <w:sz w:val="20"/>
          <w:szCs w:val="20"/>
        </w:rPr>
        <w:t>Para</w:t>
      </w:r>
      <w:r w:rsidRPr="006C4DDC">
        <w:t xml:space="preserve"> se utiliza cuando se conoce de antemano cuántas veces se necesita repetir una operación.</w:t>
      </w:r>
      <w:r w:rsidRPr="006C4DDC">
        <w:t xml:space="preserve"> </w:t>
      </w:r>
    </w:p>
    <w:p w14:paraId="24D93473" w14:textId="3DE2AECE" w:rsidR="00C305FC" w:rsidRPr="00C305FC" w:rsidRDefault="006C4DDC" w:rsidP="00911A55">
      <w:r>
        <w:t>La variable de control toma valores desde el inicial hasta el final, con un paso específico</w:t>
      </w:r>
      <w:r w:rsidR="00911A55">
        <w:t>.</w:t>
      </w:r>
    </w:p>
    <w:sectPr w:rsidR="00C305FC" w:rsidRPr="00C305FC" w:rsidSect="002C37BD">
      <w:headerReference w:type="default" r:id="rId8"/>
      <w:headerReference w:type="first" r:id="rId9"/>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893FE" w14:textId="77777777" w:rsidR="008D5BEA" w:rsidRDefault="008D5BEA">
      <w:pPr>
        <w:spacing w:line="240" w:lineRule="auto"/>
      </w:pPr>
      <w:r>
        <w:separator/>
      </w:r>
    </w:p>
    <w:p w14:paraId="55025C0D" w14:textId="77777777" w:rsidR="008D5BEA" w:rsidRDefault="008D5BEA"/>
  </w:endnote>
  <w:endnote w:type="continuationSeparator" w:id="0">
    <w:p w14:paraId="445409AE" w14:textId="77777777" w:rsidR="008D5BEA" w:rsidRDefault="008D5BEA">
      <w:pPr>
        <w:spacing w:line="240" w:lineRule="auto"/>
      </w:pPr>
      <w:r>
        <w:continuationSeparator/>
      </w:r>
    </w:p>
    <w:p w14:paraId="670436C5" w14:textId="77777777" w:rsidR="008D5BEA" w:rsidRDefault="008D5B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97155" w14:textId="77777777" w:rsidR="008D5BEA" w:rsidRDefault="008D5BEA">
      <w:pPr>
        <w:spacing w:line="240" w:lineRule="auto"/>
      </w:pPr>
      <w:r>
        <w:separator/>
      </w:r>
    </w:p>
    <w:p w14:paraId="246DB986" w14:textId="77777777" w:rsidR="008D5BEA" w:rsidRDefault="008D5BEA"/>
  </w:footnote>
  <w:footnote w:type="continuationSeparator" w:id="0">
    <w:p w14:paraId="7A1B4E86" w14:textId="77777777" w:rsidR="008D5BEA" w:rsidRDefault="008D5BEA">
      <w:pPr>
        <w:spacing w:line="240" w:lineRule="auto"/>
      </w:pPr>
      <w:r>
        <w:continuationSeparator/>
      </w:r>
    </w:p>
    <w:p w14:paraId="04A05934" w14:textId="77777777" w:rsidR="008D5BEA" w:rsidRDefault="008D5B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B18B4" w14:textId="59183469" w:rsidR="00E81978" w:rsidRPr="006C4DDC" w:rsidRDefault="006C4DDC" w:rsidP="006C4DDC">
    <w:pPr>
      <w:pStyle w:val="Encabezado"/>
    </w:pPr>
    <w:r>
      <w:t xml:space="preserve">Estructuras algorítmicas repetitivas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AFCB7" w14:textId="6A5B4102" w:rsidR="00E81978" w:rsidRDefault="005D3A03">
    <w:pPr>
      <w:pStyle w:val="Encabezado"/>
      <w:rPr>
        <w:rStyle w:val="Textoennegrita"/>
      </w:rPr>
    </w:pPr>
    <w:r>
      <w:rPr>
        <w:rStyle w:val="Textoennegrita"/>
        <w:lang w:bidi="es-ES"/>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0123463B"/>
    <w:multiLevelType w:val="hybridMultilevel"/>
    <w:tmpl w:val="11A09D2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180D6578"/>
    <w:multiLevelType w:val="multilevel"/>
    <w:tmpl w:val="085C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E17F8A"/>
    <w:multiLevelType w:val="hybridMultilevel"/>
    <w:tmpl w:val="50C4DD24"/>
    <w:lvl w:ilvl="0" w:tplc="71704D70">
      <w:numFmt w:val="bullet"/>
      <w:lvlText w:val="-"/>
      <w:lvlJc w:val="left"/>
      <w:pPr>
        <w:ind w:left="1800" w:hanging="360"/>
      </w:pPr>
      <w:rPr>
        <w:rFonts w:ascii="Times New Roman" w:eastAsiaTheme="minorEastAsia" w:hAnsi="Times New Roman" w:cs="Times New Roman"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20B16B32"/>
    <w:multiLevelType w:val="hybridMultilevel"/>
    <w:tmpl w:val="978A2E08"/>
    <w:lvl w:ilvl="0" w:tplc="71704D70">
      <w:numFmt w:val="bullet"/>
      <w:lvlText w:val="-"/>
      <w:lvlJc w:val="left"/>
      <w:pPr>
        <w:ind w:left="1080" w:hanging="360"/>
      </w:pPr>
      <w:rPr>
        <w:rFonts w:ascii="Times New Roman" w:eastAsiaTheme="minorEastAsia"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15:restartNumberingAfterBreak="0">
    <w:nsid w:val="22137330"/>
    <w:multiLevelType w:val="hybridMultilevel"/>
    <w:tmpl w:val="A544D15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23925455"/>
    <w:multiLevelType w:val="hybridMultilevel"/>
    <w:tmpl w:val="EC309D8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3B4C1A03"/>
    <w:multiLevelType w:val="hybridMultilevel"/>
    <w:tmpl w:val="3EA6B9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F6F3CD9"/>
    <w:multiLevelType w:val="hybridMultilevel"/>
    <w:tmpl w:val="2B9C61A4"/>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8" w15:restartNumberingAfterBreak="0">
    <w:nsid w:val="444D7FF6"/>
    <w:multiLevelType w:val="hybridMultilevel"/>
    <w:tmpl w:val="5D6C86BC"/>
    <w:lvl w:ilvl="0" w:tplc="71704D70">
      <w:numFmt w:val="bullet"/>
      <w:lvlText w:val="-"/>
      <w:lvlJc w:val="left"/>
      <w:pPr>
        <w:ind w:left="1080" w:hanging="360"/>
      </w:pPr>
      <w:rPr>
        <w:rFonts w:ascii="Times New Roman" w:eastAsiaTheme="minorEastAsia"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15:restartNumberingAfterBreak="0">
    <w:nsid w:val="4A5A1099"/>
    <w:multiLevelType w:val="multilevel"/>
    <w:tmpl w:val="4268E1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F13181D"/>
    <w:multiLevelType w:val="hybridMultilevel"/>
    <w:tmpl w:val="8EF4B3B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15:restartNumberingAfterBreak="0">
    <w:nsid w:val="5FEC1FFB"/>
    <w:multiLevelType w:val="hybridMultilevel"/>
    <w:tmpl w:val="48D47E3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15:restartNumberingAfterBreak="0">
    <w:nsid w:val="64D57C5F"/>
    <w:multiLevelType w:val="hybridMultilevel"/>
    <w:tmpl w:val="12D4B406"/>
    <w:lvl w:ilvl="0" w:tplc="71704D70">
      <w:numFmt w:val="bullet"/>
      <w:lvlText w:val="-"/>
      <w:lvlJc w:val="left"/>
      <w:pPr>
        <w:ind w:left="1800" w:hanging="360"/>
      </w:pPr>
      <w:rPr>
        <w:rFonts w:ascii="Times New Roman" w:eastAsiaTheme="minorEastAsia" w:hAnsi="Times New Roman" w:cs="Times New Roman"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655E0918"/>
    <w:multiLevelType w:val="hybridMultilevel"/>
    <w:tmpl w:val="0854EAAC"/>
    <w:lvl w:ilvl="0" w:tplc="0C0A0001">
      <w:start w:val="1"/>
      <w:numFmt w:val="bullet"/>
      <w:lvlText w:val=""/>
      <w:lvlJc w:val="left"/>
      <w:pPr>
        <w:ind w:left="1500" w:hanging="360"/>
      </w:pPr>
      <w:rPr>
        <w:rFonts w:ascii="Symbol" w:hAnsi="Symbol" w:hint="default"/>
      </w:rPr>
    </w:lvl>
    <w:lvl w:ilvl="1" w:tplc="0C0A0003" w:tentative="1">
      <w:start w:val="1"/>
      <w:numFmt w:val="bullet"/>
      <w:lvlText w:val="o"/>
      <w:lvlJc w:val="left"/>
      <w:pPr>
        <w:ind w:left="2220" w:hanging="360"/>
      </w:pPr>
      <w:rPr>
        <w:rFonts w:ascii="Courier New" w:hAnsi="Courier New" w:cs="Courier New" w:hint="default"/>
      </w:rPr>
    </w:lvl>
    <w:lvl w:ilvl="2" w:tplc="0C0A0005" w:tentative="1">
      <w:start w:val="1"/>
      <w:numFmt w:val="bullet"/>
      <w:lvlText w:val=""/>
      <w:lvlJc w:val="left"/>
      <w:pPr>
        <w:ind w:left="2940" w:hanging="360"/>
      </w:pPr>
      <w:rPr>
        <w:rFonts w:ascii="Wingdings" w:hAnsi="Wingdings" w:hint="default"/>
      </w:rPr>
    </w:lvl>
    <w:lvl w:ilvl="3" w:tplc="0C0A0001" w:tentative="1">
      <w:start w:val="1"/>
      <w:numFmt w:val="bullet"/>
      <w:lvlText w:val=""/>
      <w:lvlJc w:val="left"/>
      <w:pPr>
        <w:ind w:left="3660" w:hanging="360"/>
      </w:pPr>
      <w:rPr>
        <w:rFonts w:ascii="Symbol" w:hAnsi="Symbol" w:hint="default"/>
      </w:rPr>
    </w:lvl>
    <w:lvl w:ilvl="4" w:tplc="0C0A0003" w:tentative="1">
      <w:start w:val="1"/>
      <w:numFmt w:val="bullet"/>
      <w:lvlText w:val="o"/>
      <w:lvlJc w:val="left"/>
      <w:pPr>
        <w:ind w:left="4380" w:hanging="360"/>
      </w:pPr>
      <w:rPr>
        <w:rFonts w:ascii="Courier New" w:hAnsi="Courier New" w:cs="Courier New" w:hint="default"/>
      </w:rPr>
    </w:lvl>
    <w:lvl w:ilvl="5" w:tplc="0C0A0005" w:tentative="1">
      <w:start w:val="1"/>
      <w:numFmt w:val="bullet"/>
      <w:lvlText w:val=""/>
      <w:lvlJc w:val="left"/>
      <w:pPr>
        <w:ind w:left="5100" w:hanging="360"/>
      </w:pPr>
      <w:rPr>
        <w:rFonts w:ascii="Wingdings" w:hAnsi="Wingdings" w:hint="default"/>
      </w:rPr>
    </w:lvl>
    <w:lvl w:ilvl="6" w:tplc="0C0A0001" w:tentative="1">
      <w:start w:val="1"/>
      <w:numFmt w:val="bullet"/>
      <w:lvlText w:val=""/>
      <w:lvlJc w:val="left"/>
      <w:pPr>
        <w:ind w:left="5820" w:hanging="360"/>
      </w:pPr>
      <w:rPr>
        <w:rFonts w:ascii="Symbol" w:hAnsi="Symbol" w:hint="default"/>
      </w:rPr>
    </w:lvl>
    <w:lvl w:ilvl="7" w:tplc="0C0A0003" w:tentative="1">
      <w:start w:val="1"/>
      <w:numFmt w:val="bullet"/>
      <w:lvlText w:val="o"/>
      <w:lvlJc w:val="left"/>
      <w:pPr>
        <w:ind w:left="6540" w:hanging="360"/>
      </w:pPr>
      <w:rPr>
        <w:rFonts w:ascii="Courier New" w:hAnsi="Courier New" w:cs="Courier New" w:hint="default"/>
      </w:rPr>
    </w:lvl>
    <w:lvl w:ilvl="8" w:tplc="0C0A0005" w:tentative="1">
      <w:start w:val="1"/>
      <w:numFmt w:val="bullet"/>
      <w:lvlText w:val=""/>
      <w:lvlJc w:val="left"/>
      <w:pPr>
        <w:ind w:left="7260" w:hanging="360"/>
      </w:pPr>
      <w:rPr>
        <w:rFonts w:ascii="Wingdings" w:hAnsi="Wingdings" w:hint="default"/>
      </w:rPr>
    </w:lvl>
  </w:abstractNum>
  <w:abstractNum w:abstractNumId="25" w15:restartNumberingAfterBreak="0">
    <w:nsid w:val="67600899"/>
    <w:multiLevelType w:val="hybridMultilevel"/>
    <w:tmpl w:val="59FC9A9C"/>
    <w:lvl w:ilvl="0" w:tplc="71704D70">
      <w:numFmt w:val="bullet"/>
      <w:lvlText w:val="-"/>
      <w:lvlJc w:val="left"/>
      <w:pPr>
        <w:ind w:left="1080" w:hanging="360"/>
      </w:pPr>
      <w:rPr>
        <w:rFonts w:ascii="Times New Roman" w:eastAsiaTheme="minorEastAsia"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15:restartNumberingAfterBreak="0">
    <w:nsid w:val="6A8C3DC3"/>
    <w:multiLevelType w:val="hybridMultilevel"/>
    <w:tmpl w:val="3B84929A"/>
    <w:lvl w:ilvl="0" w:tplc="71704D70">
      <w:numFmt w:val="bullet"/>
      <w:lvlText w:val="-"/>
      <w:lvlJc w:val="left"/>
      <w:pPr>
        <w:ind w:left="1440" w:hanging="360"/>
      </w:pPr>
      <w:rPr>
        <w:rFonts w:ascii="Times New Roman" w:eastAsiaTheme="minorEastAsia" w:hAnsi="Times New Roman" w:cs="Times New Roman"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7" w15:restartNumberingAfterBreak="0">
    <w:nsid w:val="6D702056"/>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6FFF4CDD"/>
    <w:multiLevelType w:val="hybridMultilevel"/>
    <w:tmpl w:val="13F8814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2BE2C70"/>
    <w:multiLevelType w:val="hybridMultilevel"/>
    <w:tmpl w:val="07907DE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1" w15:restartNumberingAfterBreak="0">
    <w:nsid w:val="73C0644E"/>
    <w:multiLevelType w:val="hybridMultilevel"/>
    <w:tmpl w:val="DDD6E4F8"/>
    <w:lvl w:ilvl="0" w:tplc="CB1694C6">
      <w:numFmt w:val="bullet"/>
      <w:lvlText w:val="-"/>
      <w:lvlJc w:val="left"/>
      <w:pPr>
        <w:ind w:left="1140" w:hanging="360"/>
      </w:pPr>
      <w:rPr>
        <w:rFonts w:ascii="Times New Roman" w:eastAsiaTheme="minorEastAsia" w:hAnsi="Times New Roman" w:cs="Times New Roman" w:hint="default"/>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32" w15:restartNumberingAfterBreak="0">
    <w:nsid w:val="789D5EE8"/>
    <w:multiLevelType w:val="hybridMultilevel"/>
    <w:tmpl w:val="508A325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9"/>
  </w:num>
  <w:num w:numId="13">
    <w:abstractNumId w:val="20"/>
  </w:num>
  <w:num w:numId="14">
    <w:abstractNumId w:val="19"/>
  </w:num>
  <w:num w:numId="15">
    <w:abstractNumId w:val="27"/>
  </w:num>
  <w:num w:numId="16">
    <w:abstractNumId w:val="11"/>
  </w:num>
  <w:num w:numId="17">
    <w:abstractNumId w:val="28"/>
  </w:num>
  <w:num w:numId="18">
    <w:abstractNumId w:val="17"/>
  </w:num>
  <w:num w:numId="19">
    <w:abstractNumId w:val="25"/>
  </w:num>
  <w:num w:numId="20">
    <w:abstractNumId w:val="12"/>
  </w:num>
  <w:num w:numId="21">
    <w:abstractNumId w:val="30"/>
  </w:num>
  <w:num w:numId="22">
    <w:abstractNumId w:val="13"/>
  </w:num>
  <w:num w:numId="23">
    <w:abstractNumId w:val="26"/>
  </w:num>
  <w:num w:numId="24">
    <w:abstractNumId w:val="23"/>
  </w:num>
  <w:num w:numId="25">
    <w:abstractNumId w:val="10"/>
  </w:num>
  <w:num w:numId="26">
    <w:abstractNumId w:val="14"/>
  </w:num>
  <w:num w:numId="27">
    <w:abstractNumId w:val="31"/>
  </w:num>
  <w:num w:numId="28">
    <w:abstractNumId w:val="24"/>
  </w:num>
  <w:num w:numId="29">
    <w:abstractNumId w:val="32"/>
  </w:num>
  <w:num w:numId="30">
    <w:abstractNumId w:val="18"/>
  </w:num>
  <w:num w:numId="31">
    <w:abstractNumId w:val="21"/>
  </w:num>
  <w:num w:numId="32">
    <w:abstractNumId w:val="16"/>
  </w:num>
  <w:num w:numId="33">
    <w:abstractNumId w:val="15"/>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449"/>
    <w:rsid w:val="00004CE2"/>
    <w:rsid w:val="000D3F41"/>
    <w:rsid w:val="00192449"/>
    <w:rsid w:val="001F0C14"/>
    <w:rsid w:val="002A5D86"/>
    <w:rsid w:val="002B1EF5"/>
    <w:rsid w:val="002C37BD"/>
    <w:rsid w:val="00355DCA"/>
    <w:rsid w:val="00551A02"/>
    <w:rsid w:val="005534FA"/>
    <w:rsid w:val="005D3A03"/>
    <w:rsid w:val="006467CE"/>
    <w:rsid w:val="006C4DDC"/>
    <w:rsid w:val="006E6B83"/>
    <w:rsid w:val="006F567C"/>
    <w:rsid w:val="008002C0"/>
    <w:rsid w:val="00830316"/>
    <w:rsid w:val="00844E96"/>
    <w:rsid w:val="008C5323"/>
    <w:rsid w:val="008D5BEA"/>
    <w:rsid w:val="00911A55"/>
    <w:rsid w:val="009A6A3B"/>
    <w:rsid w:val="00AB5BA3"/>
    <w:rsid w:val="00AF1094"/>
    <w:rsid w:val="00AF2C87"/>
    <w:rsid w:val="00B823AA"/>
    <w:rsid w:val="00BA45DB"/>
    <w:rsid w:val="00BF4184"/>
    <w:rsid w:val="00C0601E"/>
    <w:rsid w:val="00C305FC"/>
    <w:rsid w:val="00C31D30"/>
    <w:rsid w:val="00CD6E39"/>
    <w:rsid w:val="00CF6E91"/>
    <w:rsid w:val="00D85B68"/>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33D57E"/>
  <w15:chartTrackingRefBased/>
  <w15:docId w15:val="{2863303E-ED33-432D-A622-4537232F4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67C"/>
    <w:rPr>
      <w:kern w:val="24"/>
    </w:rPr>
  </w:style>
  <w:style w:type="paragraph" w:styleId="Ttulo1">
    <w:name w:val="heading 1"/>
    <w:basedOn w:val="Normal"/>
    <w:next w:val="Normal"/>
    <w:link w:val="Ttulo1C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4"/>
    <w:unhideWhenUsed/>
    <w:qFormat/>
    <w:rsid w:val="00C31D30"/>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4"/>
    <w:unhideWhenUsed/>
    <w:qFormat/>
    <w:rsid w:val="00C31D30"/>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rsid w:val="00C31D30"/>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tulo9">
    <w:name w:val="heading 9"/>
    <w:basedOn w:val="Normal"/>
    <w:next w:val="Normal"/>
    <w:link w:val="Ttulo9C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uiPriority w:val="2"/>
    <w:qFormat/>
    <w:rsid w:val="00192449"/>
    <w:pPr>
      <w:pageBreakBefore/>
      <w:ind w:firstLine="0"/>
      <w:jc w:val="center"/>
      <w:outlineLvl w:val="0"/>
    </w:pPr>
    <w:rPr>
      <w:rFonts w:asciiTheme="majorHAnsi" w:eastAsiaTheme="majorEastAsia" w:hAnsiTheme="majorHAnsi" w:cstheme="majorBidi"/>
      <w:b/>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Pr>
      <w:b w:val="0"/>
      <w:bCs w:val="0"/>
      <w:caps/>
      <w:smallCaps w:val="0"/>
    </w:rPr>
  </w:style>
  <w:style w:type="character" w:styleId="Textodelmarcadordeposicin">
    <w:name w:val="Placeholder Text"/>
    <w:basedOn w:val="Fuentedeprrafopredeter"/>
    <w:uiPriority w:val="99"/>
    <w:semiHidden/>
    <w:rsid w:val="005D3A03"/>
    <w:rPr>
      <w:color w:val="404040" w:themeColor="text1" w:themeTint="BF"/>
    </w:rPr>
  </w:style>
  <w:style w:type="paragraph" w:styleId="Sinespaciado">
    <w:name w:val="No Spacing"/>
    <w:aliases w:val="No Indent"/>
    <w:uiPriority w:val="3"/>
    <w:qFormat/>
    <w:pPr>
      <w:ind w:firstLine="0"/>
    </w:pPr>
  </w:style>
  <w:style w:type="character" w:customStyle="1" w:styleId="Ttulo1Car">
    <w:name w:val="Título 1 Car"/>
    <w:basedOn w:val="Fuentedeprrafopredeter"/>
    <w:link w:val="Ttulo1"/>
    <w:uiPriority w:val="4"/>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4"/>
    <w:rPr>
      <w:rFonts w:asciiTheme="majorHAnsi" w:eastAsiaTheme="majorEastAsia" w:hAnsiTheme="majorHAnsi" w:cstheme="majorBidi"/>
      <w:b/>
      <w:bCs/>
      <w:kern w:val="24"/>
    </w:rPr>
  </w:style>
  <w:style w:type="paragraph" w:styleId="Ttulo">
    <w:name w:val="Title"/>
    <w:basedOn w:val="Normal"/>
    <w:link w:val="TtuloCar"/>
    <w:qFormat/>
    <w:rsid w:val="00192449"/>
    <w:pPr>
      <w:spacing w:before="2400"/>
      <w:ind w:firstLine="0"/>
      <w:contextualSpacing/>
      <w:jc w:val="center"/>
    </w:pPr>
    <w:rPr>
      <w:rFonts w:asciiTheme="majorHAnsi" w:eastAsiaTheme="majorEastAsia" w:hAnsiTheme="majorHAnsi" w:cstheme="majorBidi"/>
      <w:b/>
      <w:sz w:val="28"/>
    </w:rPr>
  </w:style>
  <w:style w:type="character" w:customStyle="1" w:styleId="TtuloCar">
    <w:name w:val="Título Car"/>
    <w:basedOn w:val="Fuentedeprrafopredeter"/>
    <w:link w:val="Ttulo"/>
    <w:rsid w:val="00192449"/>
    <w:rPr>
      <w:rFonts w:asciiTheme="majorHAnsi" w:eastAsiaTheme="majorEastAsia" w:hAnsiTheme="majorHAnsi" w:cstheme="majorBidi"/>
      <w:b/>
      <w:kern w:val="24"/>
      <w:sz w:val="28"/>
    </w:rPr>
  </w:style>
  <w:style w:type="character" w:styleId="nfasis">
    <w:name w:val="Emphasis"/>
    <w:basedOn w:val="Fuentedeprrafopredeter"/>
    <w:uiPriority w:val="4"/>
    <w:unhideWhenUsed/>
    <w:qFormat/>
    <w:rPr>
      <w:i/>
      <w:iCs/>
    </w:rPr>
  </w:style>
  <w:style w:type="character" w:customStyle="1" w:styleId="Ttulo3Car">
    <w:name w:val="Título 3 Car"/>
    <w:basedOn w:val="Fuentedeprrafopredeter"/>
    <w:link w:val="Ttulo3"/>
    <w:uiPriority w:val="4"/>
    <w:rsid w:val="00C31D30"/>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4"/>
    <w:rsid w:val="00C31D30"/>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sid w:val="00C31D30"/>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rsid w:val="00FF2002"/>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FF2002"/>
    <w:rPr>
      <w:rFonts w:ascii="Segoe UI" w:hAnsi="Segoe UI" w:cs="Segoe UI"/>
      <w:kern w:val="24"/>
      <w:sz w:val="22"/>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FF2002"/>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FF2002"/>
    <w:rPr>
      <w:kern w:val="24"/>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FF2002"/>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FF2002"/>
    <w:rPr>
      <w:kern w:val="24"/>
      <w:sz w:val="22"/>
      <w:szCs w:val="16"/>
    </w:rPr>
  </w:style>
  <w:style w:type="paragraph" w:styleId="Descripci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FF2002"/>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FF2002"/>
    <w:rPr>
      <w:kern w:val="24"/>
      <w:sz w:val="22"/>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FF2002"/>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FF2002"/>
    <w:rPr>
      <w:rFonts w:ascii="Segoe UI" w:hAnsi="Segoe UI" w:cs="Segoe UI"/>
      <w:kern w:val="24"/>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FF2002"/>
    <w:pPr>
      <w:spacing w:line="240" w:lineRule="auto"/>
    </w:pPr>
    <w:rPr>
      <w:sz w:val="22"/>
      <w:szCs w:val="20"/>
    </w:rPr>
  </w:style>
  <w:style w:type="character" w:customStyle="1" w:styleId="TextonotapieCar">
    <w:name w:val="Texto nota pie Car"/>
    <w:basedOn w:val="Fuentedeprrafopredeter"/>
    <w:link w:val="Textonotapie"/>
    <w:uiPriority w:val="99"/>
    <w:semiHidden/>
    <w:rsid w:val="00FF2002"/>
    <w:rPr>
      <w:kern w:val="24"/>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Piedepgina">
    <w:name w:val="footer"/>
    <w:basedOn w:val="Normal"/>
    <w:link w:val="PiedepginaCar"/>
    <w:uiPriority w:val="99"/>
    <w:unhideWhenUsed/>
    <w:rsid w:val="008002C0"/>
    <w:pPr>
      <w:spacing w:line="240" w:lineRule="auto"/>
      <w:ind w:firstLine="0"/>
    </w:pPr>
  </w:style>
  <w:style w:type="character" w:customStyle="1" w:styleId="PiedepginaCar">
    <w:name w:val="Pie de página Car"/>
    <w:basedOn w:val="Fuentedeprrafopredeter"/>
    <w:link w:val="Piedepgina"/>
    <w:uiPriority w:val="99"/>
    <w:rsid w:val="008002C0"/>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tulo9Car">
    <w:name w:val="Título 9 Car"/>
    <w:basedOn w:val="Fuentedeprrafopredeter"/>
    <w:link w:val="Ttulo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FF2002"/>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FF2002"/>
    <w:rPr>
      <w:rFonts w:ascii="Consolas" w:hAnsi="Consolas" w:cs="Consolas"/>
      <w:kern w:val="24"/>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destacadaCar">
    <w:name w:val="Cita destacada Car"/>
    <w:basedOn w:val="Fuentedeprrafopredeter"/>
    <w:link w:val="Citadestacada"/>
    <w:uiPriority w:val="30"/>
    <w:semiHidden/>
    <w:rsid w:val="005D3A03"/>
    <w:rPr>
      <w:i/>
      <w:iCs/>
      <w:color w:val="404040" w:themeColor="text1" w:themeTint="BF"/>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FF2002"/>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FF2002"/>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FF2002"/>
    <w:rPr>
      <w:rFonts w:ascii="Consolas" w:hAnsi="Consolas" w:cs="Consolas"/>
      <w:kern w:val="24"/>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5"/>
    <w:unhideWhenUsed/>
    <w:qFormat/>
    <w:rPr>
      <w:vertAlign w:val="superscript"/>
    </w:rPr>
  </w:style>
  <w:style w:type="table" w:customStyle="1" w:styleId="InformeAPA">
    <w:name w:val="Informe APA"/>
    <w:basedOn w:val="Tabla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39"/>
    <w:qFormat/>
    <w:pPr>
      <w:spacing w:before="240"/>
      <w:ind w:firstLine="0"/>
      <w:contextualSpacing/>
    </w:pPr>
  </w:style>
  <w:style w:type="table" w:styleId="Tablanormal1">
    <w:name w:val="Plain Table 1"/>
    <w:basedOn w:val="Tabla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FF2002"/>
    <w:rPr>
      <w:sz w:val="22"/>
      <w:szCs w:val="16"/>
    </w:rPr>
  </w:style>
  <w:style w:type="paragraph" w:styleId="Textonotaalfinal">
    <w:name w:val="endnote text"/>
    <w:basedOn w:val="Normal"/>
    <w:link w:val="TextonotaalfinalCar"/>
    <w:uiPriority w:val="99"/>
    <w:semiHidden/>
    <w:unhideWhenUsed/>
    <w:qFormat/>
    <w:rsid w:val="00FF2002"/>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FF2002"/>
    <w:rPr>
      <w:kern w:val="24"/>
      <w:sz w:val="22"/>
      <w:szCs w:val="20"/>
    </w:rPr>
  </w:style>
  <w:style w:type="character" w:styleId="CdigoHTML">
    <w:name w:val="HTML Code"/>
    <w:basedOn w:val="Fuentedeprrafopredeter"/>
    <w:uiPriority w:val="99"/>
    <w:semiHidden/>
    <w:unhideWhenUsed/>
    <w:rsid w:val="00FF2002"/>
    <w:rPr>
      <w:rFonts w:ascii="Consolas" w:hAnsi="Consolas"/>
      <w:sz w:val="22"/>
      <w:szCs w:val="20"/>
    </w:rPr>
  </w:style>
  <w:style w:type="character" w:styleId="TecladoHTML">
    <w:name w:val="HTML Keyboard"/>
    <w:basedOn w:val="Fuentedeprrafopredeter"/>
    <w:uiPriority w:val="99"/>
    <w:semiHidden/>
    <w:unhideWhenUsed/>
    <w:rsid w:val="00FF2002"/>
    <w:rPr>
      <w:rFonts w:ascii="Consolas" w:hAnsi="Consolas"/>
      <w:sz w:val="22"/>
      <w:szCs w:val="20"/>
    </w:rPr>
  </w:style>
  <w:style w:type="character" w:styleId="MquinadeescribirHTML">
    <w:name w:val="HTML Typewriter"/>
    <w:basedOn w:val="Fuentedeprrafopredeter"/>
    <w:uiPriority w:val="99"/>
    <w:semiHidden/>
    <w:unhideWhenUsed/>
    <w:rsid w:val="00FF2002"/>
    <w:rPr>
      <w:rFonts w:ascii="Consolas" w:hAnsi="Consolas"/>
      <w:sz w:val="22"/>
      <w:szCs w:val="20"/>
    </w:rPr>
  </w:style>
  <w:style w:type="character" w:styleId="nfasisintenso">
    <w:name w:val="Intense Emphasis"/>
    <w:basedOn w:val="Fuentedeprrafopredeter"/>
    <w:uiPriority w:val="21"/>
    <w:semiHidden/>
    <w:unhideWhenUsed/>
    <w:qFormat/>
    <w:rsid w:val="005D3A03"/>
    <w:rPr>
      <w:i/>
      <w:iCs/>
      <w:color w:val="373737" w:themeColor="accent1" w:themeShade="40"/>
    </w:rPr>
  </w:style>
  <w:style w:type="character" w:styleId="Referenciaintensa">
    <w:name w:val="Intense Reference"/>
    <w:basedOn w:val="Fuentedeprrafopredeter"/>
    <w:uiPriority w:val="32"/>
    <w:semiHidden/>
    <w:unhideWhenUsed/>
    <w:qFormat/>
    <w:rsid w:val="00BA45DB"/>
    <w:rPr>
      <w:b/>
      <w:bCs/>
      <w:caps w:val="0"/>
      <w:smallCaps/>
      <w:color w:val="595959" w:themeColor="text1" w:themeTint="A6"/>
      <w:spacing w:val="5"/>
    </w:rPr>
  </w:style>
  <w:style w:type="paragraph" w:styleId="TtuloTDC">
    <w:name w:val="TOC Heading"/>
    <w:basedOn w:val="Ttulo1"/>
    <w:next w:val="Normal"/>
    <w:uiPriority w:val="39"/>
    <w:unhideWhenUsed/>
    <w:qFormat/>
    <w:rsid w:val="009A6A3B"/>
    <w:pPr>
      <w:spacing w:before="240"/>
      <w:ind w:firstLine="720"/>
      <w:jc w:val="left"/>
      <w:outlineLvl w:val="9"/>
    </w:pPr>
    <w:rPr>
      <w:bCs w:val="0"/>
      <w:szCs w:val="32"/>
    </w:rPr>
  </w:style>
  <w:style w:type="character" w:styleId="Hipervnculovisitado">
    <w:name w:val="FollowedHyperlink"/>
    <w:basedOn w:val="Fuentedeprrafopredeter"/>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 w:type="paragraph" w:styleId="TDC1">
    <w:name w:val="toc 1"/>
    <w:basedOn w:val="Normal"/>
    <w:next w:val="Normal"/>
    <w:autoRedefine/>
    <w:uiPriority w:val="39"/>
    <w:unhideWhenUsed/>
    <w:rsid w:val="006C4DDC"/>
    <w:pPr>
      <w:spacing w:after="100"/>
    </w:pPr>
  </w:style>
  <w:style w:type="paragraph" w:styleId="TDC2">
    <w:name w:val="toc 2"/>
    <w:basedOn w:val="Normal"/>
    <w:next w:val="Normal"/>
    <w:autoRedefine/>
    <w:uiPriority w:val="39"/>
    <w:unhideWhenUsed/>
    <w:rsid w:val="006C4DDC"/>
    <w:pPr>
      <w:spacing w:after="100"/>
      <w:ind w:left="240"/>
    </w:pPr>
  </w:style>
  <w:style w:type="paragraph" w:styleId="TDC3">
    <w:name w:val="toc 3"/>
    <w:basedOn w:val="Normal"/>
    <w:next w:val="Normal"/>
    <w:autoRedefine/>
    <w:uiPriority w:val="39"/>
    <w:unhideWhenUsed/>
    <w:rsid w:val="006C4DDC"/>
    <w:pPr>
      <w:spacing w:after="100"/>
      <w:ind w:left="480"/>
    </w:pPr>
  </w:style>
  <w:style w:type="character" w:styleId="Hipervnculo">
    <w:name w:val="Hyperlink"/>
    <w:basedOn w:val="Fuentedeprrafopredeter"/>
    <w:uiPriority w:val="99"/>
    <w:unhideWhenUsed/>
    <w:rsid w:val="006C4DDC"/>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2728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4321470">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863987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402588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2682228">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668802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62098104">
      <w:bodyDiv w:val="1"/>
      <w:marLeft w:val="0"/>
      <w:marRight w:val="0"/>
      <w:marTop w:val="0"/>
      <w:marBottom w:val="0"/>
      <w:divBdr>
        <w:top w:val="none" w:sz="0" w:space="0" w:color="auto"/>
        <w:left w:val="none" w:sz="0" w:space="0" w:color="auto"/>
        <w:bottom w:val="none" w:sz="0" w:space="0" w:color="auto"/>
        <w:right w:val="none" w:sz="0" w:space="0" w:color="auto"/>
      </w:divBdr>
    </w:div>
    <w:div w:id="112631398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79772517">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93875304">
      <w:bodyDiv w:val="1"/>
      <w:marLeft w:val="0"/>
      <w:marRight w:val="0"/>
      <w:marTop w:val="0"/>
      <w:marBottom w:val="0"/>
      <w:divBdr>
        <w:top w:val="none" w:sz="0" w:space="0" w:color="auto"/>
        <w:left w:val="none" w:sz="0" w:space="0" w:color="auto"/>
        <w:bottom w:val="none" w:sz="0" w:space="0" w:color="auto"/>
        <w:right w:val="none" w:sz="0" w:space="0" w:color="auto"/>
      </w:divBdr>
    </w:div>
    <w:div w:id="173141733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3984530">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ier%20VG\AppData\Roaming\Microsoft\Templates\Informe%20de%20estilo%20APA%20(6.&#170;%20edici&#243;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54097061704E6D8B5186191AD6FC88"/>
        <w:category>
          <w:name w:val="General"/>
          <w:gallery w:val="placeholder"/>
        </w:category>
        <w:types>
          <w:type w:val="bbPlcHdr"/>
        </w:types>
        <w:behaviors>
          <w:behavior w:val="content"/>
        </w:behaviors>
        <w:guid w:val="{6043F359-1D61-4BB3-9D5D-086490A2F42A}"/>
      </w:docPartPr>
      <w:docPartBody>
        <w:p w:rsidR="00000000" w:rsidRDefault="00B50D1A">
          <w:pPr>
            <w:pStyle w:val="9754097061704E6D8B5186191AD6FC88"/>
          </w:pPr>
          <w:r w:rsidRPr="00AB5BA3">
            <w:rPr>
              <w:lang w:bidi="es-ES"/>
            </w:rPr>
            <w:t xml:space="preserve">[Título aquí, </w:t>
          </w:r>
          <w:r w:rsidRPr="00AB5BA3">
            <w:rPr>
              <w:lang w:bidi="es-ES"/>
            </w:rPr>
            <w:t>hasta 12 palabras, en una o dos líneas]</w:t>
          </w:r>
        </w:p>
      </w:docPartBody>
    </w:docPart>
    <w:docPart>
      <w:docPartPr>
        <w:name w:val="B053D6C3F2F44979B672060282565A5E"/>
        <w:category>
          <w:name w:val="General"/>
          <w:gallery w:val="placeholder"/>
        </w:category>
        <w:types>
          <w:type w:val="bbPlcHdr"/>
        </w:types>
        <w:behaviors>
          <w:behavior w:val="content"/>
        </w:behaviors>
        <w:guid w:val="{C09D90F6-7EFA-43AC-BAB8-77D0F5AB01FC}"/>
      </w:docPartPr>
      <w:docPartBody>
        <w:p w:rsidR="00000000" w:rsidRDefault="00B50D1A">
          <w:pPr>
            <w:pStyle w:val="B053D6C3F2F44979B672060282565A5E"/>
          </w:pPr>
          <w:r w:rsidRPr="00AB5BA3">
            <w:rPr>
              <w:lang w:bidi="es-ES"/>
            </w:rPr>
            <w:t>Resumen</w:t>
          </w:r>
        </w:p>
      </w:docPartBody>
    </w:docPart>
    <w:docPart>
      <w:docPartPr>
        <w:name w:val="F35CDD2068984B5FBE7DEEE826017CC9"/>
        <w:category>
          <w:name w:val="General"/>
          <w:gallery w:val="placeholder"/>
        </w:category>
        <w:types>
          <w:type w:val="bbPlcHdr"/>
        </w:types>
        <w:behaviors>
          <w:behavior w:val="content"/>
        </w:behaviors>
        <w:guid w:val="{45C54616-8C00-4117-9B2D-ADACE05F1DFD}"/>
      </w:docPartPr>
      <w:docPartBody>
        <w:p w:rsidR="00000000" w:rsidRDefault="00B50D1A">
          <w:pPr>
            <w:pStyle w:val="F35CDD2068984B5FBE7DEEE826017CC9"/>
          </w:pPr>
          <w:r w:rsidRPr="00AB5BA3">
            <w:rPr>
              <w:lang w:bidi="es-ES"/>
            </w:rPr>
            <w:t>[Título aquí, hasta 12 palabras, en una o dos líneas]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D1A"/>
    <w:rsid w:val="00B50D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754097061704E6D8B5186191AD6FC88">
    <w:name w:val="9754097061704E6D8B5186191AD6FC88"/>
  </w:style>
  <w:style w:type="paragraph" w:customStyle="1" w:styleId="F52D8897209749518E5257EE25B88950">
    <w:name w:val="F52D8897209749518E5257EE25B88950"/>
  </w:style>
  <w:style w:type="paragraph" w:customStyle="1" w:styleId="CCA0E634BDC042A09F108D78C381E8F5">
    <w:name w:val="CCA0E634BDC042A09F108D78C381E8F5"/>
  </w:style>
  <w:style w:type="paragraph" w:customStyle="1" w:styleId="7F8FA86400F04F7FB59AC841412527AA">
    <w:name w:val="7F8FA86400F04F7FB59AC841412527AA"/>
  </w:style>
  <w:style w:type="paragraph" w:customStyle="1" w:styleId="A7D9F71EC8E641C1ADF706F03AE92731">
    <w:name w:val="A7D9F71EC8E641C1ADF706F03AE92731"/>
  </w:style>
  <w:style w:type="paragraph" w:customStyle="1" w:styleId="B053D6C3F2F44979B672060282565A5E">
    <w:name w:val="B053D6C3F2F44979B672060282565A5E"/>
  </w:style>
  <w:style w:type="character" w:styleId="nfasis">
    <w:name w:val="Emphasis"/>
    <w:basedOn w:val="Fuentedeprrafopredeter"/>
    <w:uiPriority w:val="4"/>
    <w:unhideWhenUsed/>
    <w:qFormat/>
    <w:rPr>
      <w:i/>
      <w:iCs/>
    </w:rPr>
  </w:style>
  <w:style w:type="paragraph" w:customStyle="1" w:styleId="217A0DFB7CD24629A51472DB426AF90F">
    <w:name w:val="217A0DFB7CD24629A51472DB426AF90F"/>
  </w:style>
  <w:style w:type="paragraph" w:customStyle="1" w:styleId="2E67BECDBD6A4B0A809C8A97EBE805D6">
    <w:name w:val="2E67BECDBD6A4B0A809C8A97EBE805D6"/>
  </w:style>
  <w:style w:type="paragraph" w:customStyle="1" w:styleId="F35CDD2068984B5FBE7DEEE826017CC9">
    <w:name w:val="F35CDD2068984B5FBE7DEEE826017CC9"/>
  </w:style>
  <w:style w:type="paragraph" w:customStyle="1" w:styleId="1EC1ADCE5E924625A0AAFF702FA007A6">
    <w:name w:val="1EC1ADCE5E924625A0AAFF702FA007A6"/>
  </w:style>
  <w:style w:type="paragraph" w:customStyle="1" w:styleId="6960F2912D93470D9EE7D3858F28E583">
    <w:name w:val="6960F2912D93470D9EE7D3858F28E583"/>
  </w:style>
  <w:style w:type="paragraph" w:customStyle="1" w:styleId="950056CF0B5B46A78E4670B5A85D5ACF">
    <w:name w:val="950056CF0B5B46A78E4670B5A85D5ACF"/>
  </w:style>
  <w:style w:type="paragraph" w:customStyle="1" w:styleId="D5E5EBFBD2C8427FB6BDCCF0D3D5B5FA">
    <w:name w:val="D5E5EBFBD2C8427FB6BDCCF0D3D5B5FA"/>
  </w:style>
  <w:style w:type="paragraph" w:customStyle="1" w:styleId="3F4EE93CFF0B44D4BED46515DA6B7660">
    <w:name w:val="3F4EE93CFF0B44D4BED46515DA6B7660"/>
  </w:style>
  <w:style w:type="paragraph" w:customStyle="1" w:styleId="A6D487312639452ABDDFAFE38401304F">
    <w:name w:val="A6D487312639452ABDDFAFE38401304F"/>
  </w:style>
  <w:style w:type="paragraph" w:customStyle="1" w:styleId="3C25D49E2745475A9B198C3C8D50427E">
    <w:name w:val="3C25D49E2745475A9B198C3C8D50427E"/>
  </w:style>
  <w:style w:type="paragraph" w:customStyle="1" w:styleId="CC5B9F9788EC4F7DA6425F617EDC14A1">
    <w:name w:val="CC5B9F9788EC4F7DA6425F617EDC14A1"/>
  </w:style>
  <w:style w:type="paragraph" w:customStyle="1" w:styleId="7017A03ED8DD4875B8C09E3D373AB727">
    <w:name w:val="7017A03ED8DD4875B8C09E3D373AB727"/>
  </w:style>
  <w:style w:type="paragraph" w:customStyle="1" w:styleId="B3F4957B1AB64AC7BC80B4662BBF6CBF">
    <w:name w:val="B3F4957B1AB64AC7BC80B4662BBF6CBF"/>
  </w:style>
  <w:style w:type="paragraph" w:customStyle="1" w:styleId="30268B01921E494FB57C48C831310CC5">
    <w:name w:val="30268B01921E494FB57C48C831310CC5"/>
  </w:style>
  <w:style w:type="paragraph" w:customStyle="1" w:styleId="D4478F289F47405F9668E9AF0B1AC661">
    <w:name w:val="D4478F289F47405F9668E9AF0B1AC661"/>
  </w:style>
  <w:style w:type="paragraph" w:customStyle="1" w:styleId="1D38B34F531347728293DF0BED065A66">
    <w:name w:val="1D38B34F531347728293DF0BED065A66"/>
  </w:style>
  <w:style w:type="paragraph" w:customStyle="1" w:styleId="B2C1420DD1964948BB8129610F7F567B">
    <w:name w:val="B2C1420DD1964948BB8129610F7F567B"/>
  </w:style>
  <w:style w:type="paragraph" w:customStyle="1" w:styleId="61E98A5C46444D64BCE73689AB0CC46F">
    <w:name w:val="61E98A5C46444D64BCE73689AB0CC46F"/>
  </w:style>
  <w:style w:type="paragraph" w:customStyle="1" w:styleId="7ECBCF287E9D4E249D1C928206401042">
    <w:name w:val="7ECBCF287E9D4E249D1C928206401042"/>
  </w:style>
  <w:style w:type="paragraph" w:customStyle="1" w:styleId="8A9084CF7B6443AF8B7BEAA73C1788F2">
    <w:name w:val="8A9084CF7B6443AF8B7BEAA73C1788F2"/>
  </w:style>
  <w:style w:type="paragraph" w:customStyle="1" w:styleId="668A320DA4594B5EB783DBEB292FBC16">
    <w:name w:val="668A320DA4594B5EB783DBEB292FBC16"/>
  </w:style>
  <w:style w:type="paragraph" w:customStyle="1" w:styleId="769ED66C6DAE4BF1A68BE8B97B7B2E7D">
    <w:name w:val="769ED66C6DAE4BF1A68BE8B97B7B2E7D"/>
  </w:style>
  <w:style w:type="paragraph" w:customStyle="1" w:styleId="FA631FD19D8148FCB540EB5879D35834">
    <w:name w:val="FA631FD19D8148FCB540EB5879D35834"/>
  </w:style>
  <w:style w:type="paragraph" w:customStyle="1" w:styleId="35C410BB80804B7FAD53C2BD75E6E922">
    <w:name w:val="35C410BB80804B7FAD53C2BD75E6E922"/>
  </w:style>
  <w:style w:type="paragraph" w:customStyle="1" w:styleId="816359D02BC247A0B8DBC5B3EAC7EFC6">
    <w:name w:val="816359D02BC247A0B8DBC5B3EAC7EFC6"/>
  </w:style>
  <w:style w:type="paragraph" w:customStyle="1" w:styleId="6E98BC45E29548E5A47F1E1C7687B20F">
    <w:name w:val="6E98BC45E29548E5A47F1E1C7687B20F"/>
  </w:style>
  <w:style w:type="paragraph" w:customStyle="1" w:styleId="EAF217D0C93E45C48A8070167ED27681">
    <w:name w:val="EAF217D0C93E45C48A8070167ED27681"/>
  </w:style>
  <w:style w:type="paragraph" w:customStyle="1" w:styleId="6FE2AC9451904936B1F99CD24338D7BC">
    <w:name w:val="6FE2AC9451904936B1F99CD24338D7BC"/>
  </w:style>
  <w:style w:type="paragraph" w:customStyle="1" w:styleId="03042DBEFD9740C3A2FA048DA7B2B495">
    <w:name w:val="03042DBEFD9740C3A2FA048DA7B2B495"/>
  </w:style>
  <w:style w:type="paragraph" w:customStyle="1" w:styleId="F380C90A32464E588795728E9E0F420A">
    <w:name w:val="F380C90A32464E588795728E9E0F420A"/>
  </w:style>
  <w:style w:type="paragraph" w:customStyle="1" w:styleId="915505BD827E459EBE189C25EE357E52">
    <w:name w:val="915505BD827E459EBE189C25EE357E52"/>
  </w:style>
  <w:style w:type="paragraph" w:customStyle="1" w:styleId="2D428097C2564FDEA9A088152E725ED0">
    <w:name w:val="2D428097C2564FDEA9A088152E725ED0"/>
  </w:style>
  <w:style w:type="paragraph" w:customStyle="1" w:styleId="3A19EF2FD1CA487E8FF11091D285F586">
    <w:name w:val="3A19EF2FD1CA487E8FF11091D285F586"/>
  </w:style>
  <w:style w:type="paragraph" w:customStyle="1" w:styleId="B3D68F964B0A48B9A2EA978597F963E3">
    <w:name w:val="B3D68F964B0A48B9A2EA978597F963E3"/>
  </w:style>
  <w:style w:type="paragraph" w:customStyle="1" w:styleId="74FD62140E9A4438A17EF05EACEB0E06">
    <w:name w:val="74FD62140E9A4438A17EF05EACEB0E06"/>
  </w:style>
  <w:style w:type="paragraph" w:customStyle="1" w:styleId="79E5E06951FD4EC6AF53902410585669">
    <w:name w:val="79E5E06951FD4EC6AF53902410585669"/>
  </w:style>
  <w:style w:type="paragraph" w:customStyle="1" w:styleId="60888F7006D149DC875476F5481C5A66">
    <w:name w:val="60888F7006D149DC875476F5481C5A66"/>
  </w:style>
  <w:style w:type="paragraph" w:customStyle="1" w:styleId="0E66983CF2CF4BF48FB8891AC0FA142A">
    <w:name w:val="0E66983CF2CF4BF48FB8891AC0FA142A"/>
  </w:style>
  <w:style w:type="paragraph" w:customStyle="1" w:styleId="D083EBEC365341C1BA90C4255D038333">
    <w:name w:val="D083EBEC365341C1BA90C4255D038333"/>
  </w:style>
  <w:style w:type="paragraph" w:customStyle="1" w:styleId="AE3F106296134B6890AE7D950DC2B153">
    <w:name w:val="AE3F106296134B6890AE7D950DC2B153"/>
  </w:style>
  <w:style w:type="paragraph" w:customStyle="1" w:styleId="E7D7C114B1CF4F8E8C9D510EC3296D0A">
    <w:name w:val="E7D7C114B1CF4F8E8C9D510EC3296D0A"/>
  </w:style>
  <w:style w:type="paragraph" w:customStyle="1" w:styleId="C8DE0B281E6F470F98D1094EB17F18B7">
    <w:name w:val="C8DE0B281E6F470F98D1094EB17F18B7"/>
  </w:style>
  <w:style w:type="paragraph" w:customStyle="1" w:styleId="C733D5A920324814B165119DD270D240">
    <w:name w:val="C733D5A920324814B165119DD270D240"/>
  </w:style>
  <w:style w:type="paragraph" w:customStyle="1" w:styleId="6181BC3104D34FE1B6F628953C52B405">
    <w:name w:val="6181BC3104D34FE1B6F628953C52B405"/>
  </w:style>
  <w:style w:type="paragraph" w:customStyle="1" w:styleId="3ECE510CFDBD480E833ACA70F734905F">
    <w:name w:val="3ECE510CFDBD480E833ACA70F734905F"/>
  </w:style>
  <w:style w:type="paragraph" w:customStyle="1" w:styleId="EDE3701A3F8D44A181ADA860F0FFD3B5">
    <w:name w:val="EDE3701A3F8D44A181ADA860F0FFD3B5"/>
  </w:style>
  <w:style w:type="paragraph" w:customStyle="1" w:styleId="E0BDA2182BBC424296D0E16AFF194F9E">
    <w:name w:val="E0BDA2182BBC424296D0E16AFF194F9E"/>
  </w:style>
  <w:style w:type="paragraph" w:customStyle="1" w:styleId="F68980667B92491385E219CBA13EE8D5">
    <w:name w:val="F68980667B92491385E219CBA13EE8D5"/>
  </w:style>
  <w:style w:type="paragraph" w:customStyle="1" w:styleId="0B3B0B2E5F1441C98CEEDF4FC2ADE44A">
    <w:name w:val="0B3B0B2E5F1441C98CEEDF4FC2ADE44A"/>
  </w:style>
  <w:style w:type="paragraph" w:customStyle="1" w:styleId="265AA901F8C0492DAEF82E74E8C7FCB5">
    <w:name w:val="265AA901F8C0492DAEF82E74E8C7FCB5"/>
  </w:style>
  <w:style w:type="paragraph" w:customStyle="1" w:styleId="B275164CFB6A4E43B3FCC3B49019ABD5">
    <w:name w:val="B275164CFB6A4E43B3FCC3B49019ABD5"/>
  </w:style>
  <w:style w:type="paragraph" w:customStyle="1" w:styleId="D00139AB8F484FA3923DADB3BDB0EBD8">
    <w:name w:val="D00139AB8F484FA3923DADB3BDB0EBD8"/>
  </w:style>
  <w:style w:type="paragraph" w:customStyle="1" w:styleId="9558F230E0D94307B1248901C180DEDC">
    <w:name w:val="9558F230E0D94307B1248901C180DEDC"/>
  </w:style>
  <w:style w:type="paragraph" w:customStyle="1" w:styleId="AC4284F764A44A84A42F076E19EFE213">
    <w:name w:val="AC4284F764A44A84A42F076E19EFE213"/>
  </w:style>
  <w:style w:type="paragraph" w:customStyle="1" w:styleId="36D44178D013471E809BB8D71055B8EA">
    <w:name w:val="36D44178D013471E809BB8D71055B8EA"/>
  </w:style>
  <w:style w:type="paragraph" w:customStyle="1" w:styleId="DDB9CF6D68B24871AA96BE84AE43F910">
    <w:name w:val="DDB9CF6D68B24871AA96BE84AE43F910"/>
  </w:style>
  <w:style w:type="paragraph" w:customStyle="1" w:styleId="3A1ECC844BF64EA2A40EDA537A557035">
    <w:name w:val="3A1ECC844BF64EA2A40EDA537A5570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{1F557F86-9C50-44A9-8DEA-0DC88DF1A638}</b:Guid>
    <b:Title>Título del artículo</b:Title>
    <b:Year>Año</b:Year>
    <b:JournalName>Título del diario</b:JournalName>
    <b:Pages>Páginas desde - hasta</b:Pages>
    <b:Author>
      <b:Author>
        <b:NameList>
          <b:Person>
            <b:Last>Apellidos</b:Last>
            <b:First>nombre,</b:First>
            <b:Middle>segundo nombre</b:Middle>
          </b:Person>
        </b:NameList>
      </b:Author>
    </b:Author>
    <b:RefOrder>1</b:RefOrder>
  </b:Source>
  <b:Source>
    <b:Tag>Last</b:Tag>
    <b:SourceType>Book</b:SourceType>
    <b:Guid>{55FDDCE7-1BC5-4A9C-A8B0-C683C96516D6}</b:Guid>
    <b:Title>Título del libro</b:Title>
    <b:Year>Año</b:Year>
    <b:City>Nombre de la ciudad</b:City>
    <b:Publisher>Nombre del editor</b:Publisher>
    <b:Author>
      <b:Author>
        <b:NameList>
          <b:Person>
            <b:Last>Apellidos</b:Last>
            <b:First>nombre,</b:First>
            <b:Middle>segundo nombre</b:Middle>
          </b:Person>
        </b:NameList>
      </b:Author>
    </b:Author>
    <b:RefOrder>2</b:RefOrder>
  </b:Source>
</b:Sources>
</file>

<file path=customXml/itemProps1.xml><?xml version="1.0" encoding="utf-8"?>
<ds:datastoreItem xmlns:ds="http://schemas.openxmlformats.org/officeDocument/2006/customXml" ds:itemID="{8EDE72B4-B18C-4C50-A9D6-4B98EBA7F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estilo APA (6.ª edición)</Template>
  <TotalTime>252</TotalTime>
  <Pages>9</Pages>
  <Words>1194</Words>
  <Characters>6568</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Estructura Algorítmica Repetitiva</dc:title>
  <dc:subject/>
  <dc:creator>Javier VG</dc:creator>
  <cp:keywords/>
  <dc:description/>
  <cp:lastModifiedBy>Xavier Velasque</cp:lastModifiedBy>
  <cp:revision>1</cp:revision>
  <dcterms:created xsi:type="dcterms:W3CDTF">2024-06-21T20:50:00Z</dcterms:created>
  <dcterms:modified xsi:type="dcterms:W3CDTF">2024-06-22T01:02:00Z</dcterms:modified>
</cp:coreProperties>
</file>